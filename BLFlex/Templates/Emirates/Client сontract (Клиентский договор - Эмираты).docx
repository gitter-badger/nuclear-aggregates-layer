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[Bargain.Number]</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5070F" w:rsidP="0005070F">
      <w:pPr>
        <w:pStyle w:val="a3"/>
        <w:spacing w:line="360" w:lineRule="auto"/>
        <w:jc w:val="both"/>
        <w:rPr>
          <w:rFonts w:ascii="Arial" w:hAnsi="Arial" w:cs="Arial"/>
          <w:b w:val="0"/>
          <w:sz w:val="20"/>
          <w:lang w:val="en-US"/>
        </w:rPr>
      </w:pPr>
      <w:r w:rsidRPr="003B0AA4">
        <w:rPr>
          <w:rFonts w:ascii="Arial" w:hAnsi="Arial" w:cs="Arial"/>
          <w:b w:val="0"/>
          <w:sz w:val="20"/>
          <w:lang w:val="en-US"/>
        </w:rPr>
        <w:t>Dubai</w:t>
      </w:r>
    </w:p>
    <w:p w:rsidR="0005070F" w:rsidRPr="003B0AA4" w:rsidRDefault="008D1F0A"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[BOOU.ShortLegalName]</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[BOOU. PositionInNominative]</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[BOOU. ChiefNameInNominative]</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[BranchOffice.Inn]</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[LegalPerson.LegalName]</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[Profile.PositionInNominative]</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[Profile.ChiefNameInNominative]</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[LegalPerson.Inn]</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r w:rsidRPr="00531937">
        <w:rPr>
          <w:rStyle w:val="hps"/>
          <w:rFonts w:ascii="Arial" w:hAnsi="Arial" w:cs="Arial"/>
          <w:lang w:val="en"/>
        </w:rPr>
        <w:t>dvertising</w:t>
      </w:r>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 xml:space="preserve">—a rubric of the Business Listing in respect of which Advertisement Clicks are accounted for a advertised company placed in this rubric and indicated in the corresponding </w:t>
      </w:r>
      <w:r w:rsidR="00B0574F" w:rsidRPr="00B0574F">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 the number of Advertisement</w:t>
      </w:r>
      <w:r w:rsidRPr="00531937">
        <w:rPr>
          <w:rFonts w:ascii="Arial" w:hAnsi="Arial" w:cs="Arial"/>
          <w:lang w:val="en"/>
        </w:rPr>
        <w:t xml:space="preserve"> </w:t>
      </w:r>
      <w:r w:rsidRPr="00531937">
        <w:rPr>
          <w:rStyle w:val="hps"/>
          <w:rFonts w:ascii="Arial" w:hAnsi="Arial" w:cs="Arial"/>
          <w:lang w:val="en"/>
        </w:rPr>
        <w:t>Clicks are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 xml:space="preserve">as specified in the </w:t>
      </w:r>
      <w:r w:rsidR="00B0574F" w:rsidRPr="00B0574F">
        <w:rPr>
          <w:rFonts w:ascii="Arial" w:hAnsi="Arial" w:cs="Arial"/>
          <w:color w:val="000000"/>
          <w:lang w:val="en-US"/>
        </w:rPr>
        <w:t>Quotation</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531937" w:rsidRPr="00531937" w:rsidRDefault="00531937" w:rsidP="00531937">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00B0574F"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531937" w:rsidRPr="00531937" w:rsidRDefault="00531937" w:rsidP="00531937">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 xml:space="preserve">—a banner, comment, and other advertisement provided by the Advertiser within a particular Advertising Campaign in accordance with this Contract and Mandatory Documents specified herein under a separate </w:t>
      </w:r>
      <w:r w:rsidR="00B0574F" w:rsidRPr="00B0574F">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w:t>
      </w:r>
      <w:r w:rsidR="00B0574F" w:rsidRPr="00B0574F">
        <w:rPr>
          <w:rFonts w:ascii="Arial" w:hAnsi="Arial" w:cs="Arial"/>
          <w:color w:val="000000"/>
          <w:lang w:val="en-US"/>
        </w:rPr>
        <w:t>Quotation</w:t>
      </w:r>
      <w:r w:rsidRPr="00531937">
        <w:rPr>
          <w:rFonts w:ascii="Arial" w:hAnsi="Arial" w:cs="Arial"/>
          <w:color w:val="000000"/>
          <w:lang w:val="en-US"/>
        </w:rPr>
        <w:t>s entered into between the Publisher and the Advertiser and to be performed  during the Reporting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Website</w:t>
      </w:r>
      <w:r w:rsidRPr="00531937">
        <w:rPr>
          <w:rFonts w:ascii="Arial" w:hAnsi="Arial" w:cs="Arial"/>
          <w:color w:val="000000"/>
          <w:lang w:val="en-US"/>
        </w:rPr>
        <w:t>—websites located in the domains at 2gis.ae and/or other websites under the control of said site.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lastRenderedPageBreak/>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 xml:space="preserve">—services for the Placement of the Advertisement of the Advertiser in the Application rendered by the Publisher under the </w:t>
      </w:r>
      <w:r w:rsidR="00B0574F" w:rsidRPr="00B0574F">
        <w:rPr>
          <w:rFonts w:ascii="Arial" w:hAnsi="Arial" w:cs="Arial"/>
          <w:color w:val="000000"/>
          <w:lang w:val="en-US"/>
        </w:rPr>
        <w:t>Quotation</w:t>
      </w:r>
      <w:r w:rsidRPr="00531937">
        <w:rPr>
          <w:rFonts w:ascii="Arial" w:hAnsi="Arial" w:cs="Arial"/>
          <w:color w:val="000000"/>
          <w:lang w:val="en-US"/>
        </w:rPr>
        <w:t xml:space="preserve"> in accordance with the provisions of this Contract.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w:t>
      </w:r>
      <w:r w:rsidR="00B0574F" w:rsidRPr="00B0574F">
        <w:rPr>
          <w:rFonts w:ascii="Arial" w:hAnsi="Arial" w:cs="Arial"/>
          <w:color w:val="000000"/>
          <w:lang w:val="en-US"/>
        </w:rPr>
        <w:t>Quotation</w:t>
      </w:r>
      <w:r w:rsidRPr="00531937">
        <w:rPr>
          <w:rFonts w:ascii="Arial" w:hAnsi="Arial" w:cs="Arial"/>
          <w:color w:val="000000"/>
          <w:lang w:val="en-US"/>
        </w:rPr>
        <w:t>, in the second turn—the Mandatory Documents, and subsequently—U.A.E. law, business practices and scientific doctrines.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2.1. The Publisher shall provide to the Advertiser the Services agreed by the Parties in the </w:t>
      </w:r>
      <w:r w:rsidR="00B0574F" w:rsidRPr="00B0574F">
        <w:rPr>
          <w:rFonts w:ascii="Arial" w:hAnsi="Arial" w:cs="Arial"/>
          <w:color w:val="000000"/>
          <w:lang w:val="en-US"/>
        </w:rPr>
        <w:t>Quotation</w:t>
      </w:r>
      <w:r w:rsidRPr="00531937">
        <w:rPr>
          <w:rFonts w:ascii="Arial" w:hAnsi="Arial" w:cs="Arial"/>
          <w:color w:val="000000"/>
          <w:lang w:val="en-US"/>
        </w:rPr>
        <w:t xml:space="preserve">s as well as Additional Services subject to paragraph 2.5 hereof and Advertiser shall accept and pay for the Services in accordance with the terms of this Contract. The subject of the Contract is the Services agreed by the Parties in the </w:t>
      </w:r>
      <w:r w:rsidR="00B0574F" w:rsidRPr="00B0574F">
        <w:rPr>
          <w:rFonts w:ascii="Arial" w:hAnsi="Arial" w:cs="Arial"/>
          <w:color w:val="000000"/>
          <w:lang w:val="en-US"/>
        </w:rPr>
        <w:t>Quotation</w:t>
      </w:r>
      <w:r w:rsidRPr="00531937">
        <w:rPr>
          <w:rFonts w:ascii="Arial" w:hAnsi="Arial" w:cs="Arial"/>
          <w:color w:val="000000"/>
          <w:lang w:val="en-US"/>
        </w:rPr>
        <w:t xml:space="preserve"> and the Additional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w:t>
      </w:r>
      <w:r w:rsidR="00B0574F" w:rsidRPr="00B0574F">
        <w:rPr>
          <w:rFonts w:ascii="Arial" w:hAnsi="Arial" w:cs="Arial"/>
          <w:color w:val="000000"/>
          <w:lang w:val="en-US"/>
        </w:rPr>
        <w:t>Quotation</w:t>
      </w:r>
      <w:r w:rsidRPr="00531937">
        <w:rPr>
          <w:rFonts w:ascii="Arial" w:hAnsi="Arial" w:cs="Arial"/>
          <w:color w:val="000000"/>
          <w:lang w:val="en-US"/>
        </w:rPr>
        <w:t xml:space="preserve"> which become an integral part of the Contract from the moment of signing by both Parties. The </w:t>
      </w:r>
      <w:r w:rsidR="00B0574F" w:rsidRPr="00B0574F">
        <w:rPr>
          <w:rFonts w:ascii="Arial" w:hAnsi="Arial" w:cs="Arial"/>
          <w:color w:val="000000"/>
          <w:lang w:val="en-US"/>
        </w:rPr>
        <w:t>Quotation</w:t>
      </w:r>
      <w:r w:rsidRPr="00531937">
        <w:rPr>
          <w:rFonts w:ascii="Arial" w:hAnsi="Arial" w:cs="Arial"/>
          <w:color w:val="000000"/>
          <w:lang w:val="en-US"/>
        </w:rPr>
        <w:t xml:space="preserve"> may establish that several essential conditions of the Contract are determined by the Mandatory Documents as specified in paragraph 3.1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2.3. On the basis of this Contract, the Parties may conclude an unlimited number of Contracts, including with concurrent, in whole or in part, terms of validity.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2.4. The corresponding </w:t>
      </w:r>
      <w:r w:rsidR="00B0574F" w:rsidRPr="00B0574F">
        <w:rPr>
          <w:rFonts w:ascii="Arial" w:hAnsi="Arial" w:cs="Arial"/>
          <w:color w:val="000000"/>
          <w:lang w:val="en-US"/>
        </w:rPr>
        <w:t>Quotation</w:t>
      </w:r>
      <w:r w:rsidRPr="00531937">
        <w:rPr>
          <w:rFonts w:ascii="Arial" w:hAnsi="Arial" w:cs="Arial"/>
          <w:color w:val="000000"/>
          <w:lang w:val="en-US"/>
        </w:rPr>
        <w:t xml:space="preserve"> may provide rendering by the Publisher to the Advertiser of the Additional Services. The Price List may provide rendering of the Additional Services to separate categories of the Advertisers.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 xml:space="preserve">in the </w:t>
      </w:r>
      <w:r w:rsidR="00B0574F"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r w:rsidRPr="00531937">
        <w:rPr>
          <w:rStyle w:val="hps"/>
          <w:rFonts w:ascii="Arial" w:hAnsi="Arial" w:cs="Arial"/>
          <w:lang w:val="en"/>
        </w:rPr>
        <w:t>notifies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531937" w:rsidRPr="00531937" w:rsidRDefault="00531937" w:rsidP="00531937">
      <w:pPr>
        <w:jc w:val="both"/>
        <w:rPr>
          <w:rFonts w:ascii="Arial" w:hAnsi="Arial" w:cs="Arial"/>
          <w:lang w:val="en"/>
        </w:rPr>
      </w:pPr>
      <w:r w:rsidRPr="00531937">
        <w:rPr>
          <w:rFonts w:ascii="Arial" w:hAnsi="Arial" w:cs="Arial"/>
          <w:lang w:val="en"/>
        </w:rPr>
        <w:t>2.7. In the case of unauthorized access to, loss or disclosure of the login and password the Advertiser shall promptly notify the Publisher in writing and simultaneously send a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531937" w:rsidRPr="00531937" w:rsidRDefault="00531937" w:rsidP="00531937">
      <w:pPr>
        <w:jc w:val="both"/>
        <w:rPr>
          <w:rFonts w:ascii="Arial" w:hAnsi="Arial" w:cs="Arial"/>
          <w:lang w:val="en"/>
        </w:rPr>
      </w:pPr>
    </w:p>
    <w:p w:rsidR="00531937" w:rsidRPr="00531937" w:rsidRDefault="00531937" w:rsidP="00531937">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531937" w:rsidRPr="00531937" w:rsidRDefault="00531937" w:rsidP="00531937">
      <w:pPr>
        <w:jc w:val="both"/>
        <w:rPr>
          <w:rStyle w:val="hps"/>
          <w:rFonts w:ascii="Arial" w:hAnsi="Arial" w:cs="Arial"/>
          <w:lang w:val="en"/>
        </w:rPr>
      </w:pPr>
    </w:p>
    <w:p w:rsidR="00531937" w:rsidRPr="00531937" w:rsidRDefault="00531937" w:rsidP="00531937">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00B0574F" w:rsidRPr="00B0574F">
        <w:rPr>
          <w:rFonts w:ascii="Arial" w:hAnsi="Arial" w:cs="Arial"/>
          <w:color w:val="000000"/>
          <w:lang w:val="en-US"/>
        </w:rPr>
        <w:t>Quotation</w:t>
      </w:r>
      <w:r w:rsidRPr="00531937">
        <w:rPr>
          <w:rStyle w:val="hps"/>
          <w:rFonts w:ascii="Arial" w:hAnsi="Arial" w:cs="Arial"/>
          <w:lang w:val="en"/>
        </w:rPr>
        <w:t>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Price List placed and/or available on the Website on the Internet at: </w:t>
      </w:r>
      <w:hyperlink r:id="rId8" w:history="1">
        <w:r w:rsidR="00E4384E" w:rsidRPr="00E4384E">
          <w:rPr>
            <w:rStyle w:val="af7"/>
            <w:rFonts w:ascii="Arial" w:hAnsi="Arial" w:cs="Arial"/>
            <w:lang w:val="en-US"/>
          </w:rPr>
          <w:t>http://ad.2gis.ae/dubai</w:t>
        </w:r>
      </w:hyperlink>
      <w:r w:rsidRPr="00531937">
        <w:rPr>
          <w:rFonts w:ascii="Arial" w:hAnsi="Arial" w:cs="Arial"/>
          <w:color w:val="000000"/>
          <w:u w:val="single"/>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Archive Price Lists placed and/or available on the Website on the Internet at: </w:t>
      </w:r>
      <w:hyperlink r:id="rId9" w:history="1">
        <w:r w:rsidR="005054A6" w:rsidRPr="005054A6">
          <w:rPr>
            <w:rStyle w:val="af7"/>
            <w:rFonts w:ascii="Arial" w:hAnsi="Arial" w:cs="Arial"/>
            <w:lang w:val="en-US"/>
          </w:rPr>
          <w:t>http://law.2gis.ae/price-archives</w:t>
        </w:r>
      </w:hyperlink>
      <w:r w:rsidRPr="005054A6">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hyperlink r:id="rId10" w:history="1">
        <w:r w:rsidRPr="00531937">
          <w:rPr>
            <w:rStyle w:val="af7"/>
            <w:rFonts w:ascii="Arial" w:hAnsi="Arial" w:cs="Arial"/>
            <w:lang w:val="en-US"/>
          </w:rPr>
          <w:t>http://law.2gis.ae/rules</w:t>
        </w:r>
      </w:hyperlink>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3.1.4. API 2GIS Agreement placed and/or available on the Website on the Internet at </w:t>
      </w:r>
      <w:hyperlink r:id="rId11" w:history="1">
        <w:r w:rsidRPr="00531937">
          <w:rPr>
            <w:rStyle w:val="af7"/>
            <w:rFonts w:ascii="Arial" w:hAnsi="Arial" w:cs="Arial"/>
            <w:lang w:val="en-US"/>
          </w:rPr>
          <w:t>http://law.2gis.ae/api-rules/</w:t>
        </w:r>
      </w:hyperlink>
      <w:r w:rsidRPr="00531937">
        <w:rPr>
          <w:rFonts w:ascii="Arial" w:hAnsi="Arial" w:cs="Arial"/>
          <w:color w:val="000000"/>
          <w:lang w:val="en-US"/>
        </w:rPr>
        <w:t>, which specifies a procedure for the Placement of Advertisement with use of the API 2GIS service.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hyperlink r:id="rId12" w:history="1">
        <w:r w:rsidRPr="00531937">
          <w:rPr>
            <w:rStyle w:val="af7"/>
            <w:rFonts w:ascii="Arial" w:hAnsi="Arial" w:cs="Arial"/>
            <w:lang w:val="en-US"/>
          </w:rPr>
          <w:t>http://law.2gis.ae/advert-rules/requirements/</w:t>
        </w:r>
      </w:hyperlink>
      <w:r w:rsidRPr="00531937">
        <w:rPr>
          <w:rFonts w:ascii="Arial" w:hAnsi="Arial" w:cs="Arial"/>
          <w:color w:val="000000"/>
          <w:lang w:val="en-US"/>
        </w:rPr>
        <w:t>, which define general requirements for the Advertising Materials — in relation to the Services 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hyperlink r:id="rId13" w:history="1">
        <w:r w:rsidRPr="00531937">
          <w:rPr>
            <w:rStyle w:val="af7"/>
            <w:rFonts w:ascii="Arial" w:hAnsi="Arial" w:cs="Arial"/>
            <w:lang w:val="en-US"/>
          </w:rPr>
          <w:t>http://law.2gis.ae/advert-rules/technical-requirements/</w:t>
        </w:r>
      </w:hyperlink>
      <w:r w:rsidRPr="00531937">
        <w:rPr>
          <w:rFonts w:ascii="Arial" w:hAnsi="Arial" w:cs="Arial"/>
          <w:color w:val="000000"/>
          <w:lang w:val="en-US"/>
        </w:rPr>
        <w:t>, which define technical requirements for the Advertising Materials — in relation to the Services of the Publisher.</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w:t>
      </w:r>
      <w:r w:rsidR="00C54703" w:rsidRPr="00C54703">
        <w:rPr>
          <w:rFonts w:ascii="Arial" w:hAnsi="Arial" w:cs="Arial"/>
          <w:color w:val="000000"/>
          <w:lang w:val="en-US"/>
        </w:rPr>
        <w:t>Quotation</w:t>
      </w:r>
      <w:r w:rsidRPr="00531937">
        <w:rPr>
          <w:rFonts w:ascii="Arial" w:hAnsi="Arial" w:cs="Arial"/>
          <w:color w:val="000000"/>
          <w:lang w:val="en-US"/>
        </w:rPr>
        <w:t xml:space="preserve">, except for </w:t>
      </w:r>
      <w:r w:rsidRPr="00531937">
        <w:rPr>
          <w:rStyle w:val="hps"/>
          <w:rFonts w:ascii="Arial" w:hAnsi="Arial" w:cs="Arial"/>
          <w:lang w:val="en"/>
        </w:rPr>
        <w:t xml:space="preserve">media </w:t>
      </w:r>
      <w:r w:rsidRPr="00531937">
        <w:rPr>
          <w:rStyle w:val="hps"/>
          <w:rFonts w:ascii="Arial" w:hAnsi="Arial" w:cs="Arial"/>
          <w:lang w:val="en"/>
        </w:rPr>
        <w:lastRenderedPageBreak/>
        <w:t>Advertising Materials</w:t>
      </w:r>
      <w:r w:rsidRPr="00531937">
        <w:rPr>
          <w:rFonts w:ascii="Arial" w:hAnsi="Arial" w:cs="Arial"/>
          <w:color w:val="000000"/>
          <w:lang w:val="en-US"/>
        </w:rPr>
        <w:t xml:space="preserve">. Other timelines for provision of the Advertising Materials may be specified in the </w:t>
      </w:r>
      <w:r w:rsidR="00C54703" w:rsidRPr="00C54703">
        <w:rPr>
          <w:rFonts w:ascii="Arial" w:hAnsi="Arial" w:cs="Arial"/>
          <w:color w:val="000000"/>
          <w:lang w:val="en-US"/>
        </w:rPr>
        <w:t>Quotation</w:t>
      </w:r>
      <w:r w:rsidRPr="00531937">
        <w:rPr>
          <w:rFonts w:ascii="Arial" w:hAnsi="Arial" w:cs="Arial"/>
          <w:color w:val="000000"/>
          <w:lang w:val="en-US"/>
        </w:rPr>
        <w:t xml:space="preserve"> for the Placement of the Advertisement in certain Applications when it is permitted by the Publisher's technology of the Placement of the Advertisement in such Applications. </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 In case of late delivery of the Advertising Materials, the Publisher shall be entitled to change the duration of the placement of the Advertising Materials within the agreed term of the relevant </w:t>
      </w:r>
      <w:r w:rsidR="00C54703" w:rsidRPr="00C54703">
        <w:rPr>
          <w:rFonts w:ascii="Arial" w:hAnsi="Arial" w:cs="Arial"/>
          <w:color w:val="000000"/>
          <w:lang w:val="en-US"/>
        </w:rPr>
        <w:t>Quotation</w:t>
      </w:r>
      <w:r w:rsidRPr="00531937">
        <w:rPr>
          <w:rFonts w:ascii="Arial" w:hAnsi="Arial" w:cs="Arial"/>
          <w:color w:val="000000"/>
          <w:lang w:val="en-US"/>
        </w:rPr>
        <w:t>, so that to provide compliance with paragraph 3.2 of the Contract as follows.</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3.3.1. When the Advertising Materials are to be initially placed, the start date of their placement may be transferred to the second month following the month when the Advertising Materials are actually provided subject to provisions of paragraph 3.3. of this Contract, with extension for the duration of placement corresponding to the period of delay caused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3.3.2. When the Advertising Materials are to be changed, they may be placed beginning with the second month following the month when the Advertising Materials are actually provided subject to provisions of paragraph 3.2. of this Contract, without an extension for the duration of placement corresponding to the period of delay caused by the Advertiser.</w:t>
      </w:r>
    </w:p>
    <w:p w:rsidR="00531937" w:rsidRPr="00531937" w:rsidRDefault="00531937" w:rsidP="00531937">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w:t>
      </w:r>
      <w:r w:rsidR="00C54703" w:rsidRPr="00C54703">
        <w:rPr>
          <w:rFonts w:ascii="Arial" w:hAnsi="Arial" w:cs="Arial"/>
          <w:color w:val="000000"/>
          <w:lang w:val="en-US"/>
        </w:rPr>
        <w:t>Quotation</w:t>
      </w:r>
      <w:r w:rsidRPr="00531937">
        <w:rPr>
          <w:rFonts w:ascii="Arial" w:hAnsi="Arial" w:cs="Arial"/>
          <w:color w:val="000000"/>
          <w:lang w:val="en-US"/>
        </w:rPr>
        <w:t xml:space="preserve"> or after the placement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531937">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Placement of the Advertisement shall be made subject to payment for the Services under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00C54703" w:rsidRPr="00C54703">
        <w:rPr>
          <w:rFonts w:ascii="Arial" w:hAnsi="Arial" w:cs="Arial"/>
          <w:color w:val="000000"/>
          <w:lang w:val="en-US"/>
        </w:rPr>
        <w:t>Quotation</w:t>
      </w:r>
      <w:r w:rsidRPr="00531937">
        <w:rPr>
          <w:rFonts w:ascii="Arial" w:hAnsi="Arial" w:cs="Arial"/>
          <w:color w:val="000000"/>
          <w:lang w:val="en-US"/>
        </w:rPr>
        <w:t>. Moreover, the Publisher shall be entitled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00C54703" w:rsidRPr="00C54703">
        <w:rPr>
          <w:rFonts w:ascii="Arial" w:hAnsi="Arial" w:cs="Arial"/>
          <w:color w:val="000000"/>
          <w:lang w:val="en-US"/>
        </w:rPr>
        <w:t>Quotation</w:t>
      </w:r>
      <w:r w:rsidRPr="00531937">
        <w:rPr>
          <w:rFonts w:ascii="Arial" w:hAnsi="Arial" w:cs="Arial"/>
          <w:color w:val="000000"/>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4.1.2. Start placing the Advertising Materials in the Application before or on the date specified in the relevant </w:t>
      </w:r>
      <w:r w:rsidR="00C54703" w:rsidRPr="00C54703">
        <w:rPr>
          <w:rFonts w:ascii="Arial" w:hAnsi="Arial" w:cs="Arial"/>
          <w:color w:val="000000"/>
          <w:lang w:val="en-US"/>
        </w:rPr>
        <w:t>Quotation</w:t>
      </w:r>
      <w:r w:rsidRPr="00531937">
        <w:rPr>
          <w:rFonts w:ascii="Arial" w:hAnsi="Arial" w:cs="Arial"/>
          <w:color w:val="000000"/>
          <w:lang w:val="en-US"/>
        </w:rPr>
        <w:t>, subject to observance by the Advertiser of the requirements of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4.2.3. To request from the Advertiser and to receive documents and inspect information contained therein in accordance with the provisions of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4.3.2. In due time, pay for the Services/Additional Services under the Contracts as set out in Section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4.4.1. Make changes to the placed Advertising Materials under current </w:t>
      </w:r>
      <w:r w:rsidR="00C54703" w:rsidRPr="00C54703">
        <w:rPr>
          <w:rFonts w:ascii="Arial" w:hAnsi="Arial" w:cs="Arial"/>
          <w:color w:val="000000"/>
          <w:lang w:val="en-US"/>
        </w:rPr>
        <w:t>Quotation</w:t>
      </w:r>
      <w:r w:rsidRPr="00531937">
        <w:rPr>
          <w:rFonts w:ascii="Arial" w:hAnsi="Arial" w:cs="Arial"/>
          <w:color w:val="000000"/>
          <w:lang w:val="en-US"/>
        </w:rPr>
        <w:t>s by providing new Advertising Materials in the manner stipulated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5.2. The cost of the Services/Additional Services under the Contract shall be specified in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according to the Price List effective at the time of signing thereof except as otherwise provided in this Contract or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00C54703" w:rsidRPr="00C54703">
        <w:rPr>
          <w:rFonts w:ascii="Arial" w:hAnsi="Arial" w:cs="Arial"/>
          <w:color w:val="000000"/>
          <w:lang w:val="en-US"/>
        </w:rPr>
        <w:t>Quotation</w:t>
      </w:r>
      <w:r w:rsidR="00C54703" w:rsidRPr="00531937">
        <w:rPr>
          <w:rStyle w:val="hps"/>
          <w:rFonts w:ascii="Arial" w:hAnsi="Arial" w:cs="Arial"/>
          <w:lang w:val="en"/>
        </w:rPr>
        <w:t xml:space="preserve"> </w:t>
      </w:r>
      <w:r w:rsidRPr="00531937">
        <w:rPr>
          <w:rStyle w:val="hps"/>
          <w:rFonts w:ascii="Arial" w:hAnsi="Arial" w:cs="Arial"/>
          <w:lang w:val="en"/>
        </w:rPr>
        <w:t>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 xml:space="preserve">in the </w:t>
      </w:r>
      <w:r w:rsidR="00C54703"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5.3. The total cost of the Services/Additional Services payable by the Advertiser for the Reporting Period shall be equal to the sum of costs of Services within the Advertising Campaign and costs of Additional Services under all </w:t>
      </w:r>
      <w:r w:rsidR="00C54703" w:rsidRPr="00C54703">
        <w:rPr>
          <w:rFonts w:ascii="Arial" w:hAnsi="Arial" w:cs="Arial"/>
          <w:color w:val="000000"/>
          <w:lang w:val="en-US"/>
        </w:rPr>
        <w:t>Quotation</w:t>
      </w:r>
      <w:r w:rsidRPr="00531937">
        <w:rPr>
          <w:rFonts w:ascii="Arial" w:hAnsi="Arial" w:cs="Arial"/>
          <w:color w:val="000000"/>
          <w:lang w:val="en-US"/>
        </w:rPr>
        <w: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5.4.The Advertiser shall pay for the Services/Additional Services as follows: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5.4.1. The Advertiser shall make a 100% advance payment for the ordered Services/Additional Services within five (5) calendar days from the signing of the </w:t>
      </w:r>
      <w:r w:rsidR="00C54703" w:rsidRPr="00C54703">
        <w:rPr>
          <w:rFonts w:ascii="Arial" w:hAnsi="Arial" w:cs="Arial"/>
          <w:color w:val="000000"/>
          <w:lang w:val="en-US"/>
        </w:rPr>
        <w:t>Quotation</w:t>
      </w:r>
      <w:r w:rsidRPr="00531937">
        <w:rPr>
          <w:rFonts w:ascii="Arial" w:hAnsi="Arial" w:cs="Arial"/>
          <w:color w:val="000000"/>
          <w:lang w:val="en-US"/>
        </w:rPr>
        <w:t>,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5.5. The payment shall be made in AED (unless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provides otherwise) by wire transfer to the bank account of the Publisher or in cash by depositing the corresponding amount to the Publisher’s cash desk or by cheques if such method of payment does not contradict to the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6.3.1. the information submitted to the Publisher is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6.3.2. all advertised goods or services that are subject to certification and/or other mandatory compliance with technical regulations are certified or their compliance with the technical regulations is duly confirmed;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r w:rsidRPr="00531937">
        <w:rPr>
          <w:rStyle w:val="hps"/>
          <w:rFonts w:ascii="Arial" w:hAnsi="Arial" w:cs="Arial"/>
          <w:lang w:val="en"/>
        </w:rPr>
        <w:t>hereof</w:t>
      </w:r>
      <w:r w:rsidRPr="00531937">
        <w:rPr>
          <w:rFonts w:ascii="Arial" w:hAnsi="Arial" w:cs="Arial"/>
          <w:color w:val="000000"/>
          <w:lang w:val="en-US"/>
        </w:rPr>
        <w:t xml:space="preserve"> unless otherwise agreed by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531937" w:rsidRPr="00531937" w:rsidRDefault="00531937" w:rsidP="00531937">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as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w:t>
      </w:r>
      <w:r w:rsidR="00C54703" w:rsidRPr="00C54703">
        <w:rPr>
          <w:rFonts w:ascii="Arial" w:hAnsi="Arial" w:cs="Arial"/>
          <w:color w:val="000000"/>
          <w:lang w:val="en-US"/>
        </w:rPr>
        <w:t>Quotation</w:t>
      </w:r>
      <w:r w:rsidRPr="00531937">
        <w:rPr>
          <w:rFonts w:ascii="Arial" w:hAnsi="Arial" w:cs="Arial"/>
          <w:lang w:val="en"/>
        </w:rPr>
        <w:t xml:space="preserve"> and receipt of the Advertiser's corresponding request.</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w:t>
      </w:r>
      <w:r w:rsidR="00C54703" w:rsidRPr="00C54703">
        <w:rPr>
          <w:rFonts w:ascii="Arial" w:hAnsi="Arial" w:cs="Arial"/>
          <w:color w:val="000000"/>
          <w:lang w:val="en-US"/>
        </w:rPr>
        <w:t>Quotation</w:t>
      </w:r>
      <w:r w:rsidRPr="00531937">
        <w:rPr>
          <w:rFonts w:ascii="Arial" w:hAnsi="Arial" w:cs="Arial"/>
          <w:color w:val="000000"/>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531937" w:rsidRPr="00531937" w:rsidRDefault="00531937" w:rsidP="00531937">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Confidential information only to those employees who reasonably need it for performance of their obligations under the Contract. </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9.5.3. was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531937" w:rsidRPr="00531937" w:rsidRDefault="00531937" w:rsidP="00531937">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r w:rsidRPr="00531937">
        <w:rPr>
          <w:rFonts w:ascii="Arial" w:hAnsi="Arial" w:cs="Arial"/>
          <w:color w:val="000000"/>
          <w:lang w:val="en-US"/>
        </w:rPr>
        <w:t>on other reasons provided for by applicable law and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10.4. The Parties shall make mutual financial settlements within five (5) banking days from the date of termination of the relevant Contract except as otherwise provided in this Contract or the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531937">
        <w:rPr>
          <w:rFonts w:ascii="Arial" w:hAnsi="Arial" w:cs="Arial"/>
          <w:color w:val="000000"/>
          <w:lang w:val="en-US"/>
        </w:rPr>
        <w:lastRenderedPageBreak/>
        <w:t xml:space="preserve">Services/Additional Services or delay in provision of the Advertising Materials the Publisher has no obligation to notify the Advertiser of partial termination of the Contract with regard to the corresponding </w:t>
      </w:r>
      <w:r w:rsidR="00C54703" w:rsidRPr="00C54703">
        <w:rPr>
          <w:rFonts w:ascii="Arial" w:hAnsi="Arial" w:cs="Arial"/>
          <w:color w:val="000000"/>
          <w:lang w:val="en-US"/>
        </w:rPr>
        <w:t>Quotation</w:t>
      </w:r>
      <w:r w:rsidRPr="00531937">
        <w:rPr>
          <w:rFonts w:ascii="Arial" w:hAnsi="Arial" w:cs="Arial"/>
          <w:color w:val="000000"/>
          <w:lang w:val="en-US"/>
        </w:rPr>
        <w: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notice, unless another effective date is specified in the Contract or notice.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w:t>
      </w:r>
      <w:r w:rsidR="00C54703" w:rsidRPr="00C54703">
        <w:rPr>
          <w:rFonts w:ascii="Arial" w:hAnsi="Arial" w:cs="Arial"/>
          <w:color w:val="000000"/>
          <w:lang w:val="en-US"/>
        </w:rPr>
        <w:t>Quotation</w:t>
      </w:r>
      <w:r w:rsidRPr="00531937">
        <w:rPr>
          <w:rFonts w:ascii="Arial" w:hAnsi="Arial" w:cs="Arial"/>
          <w:color w:val="000000"/>
          <w:lang w:val="en-US"/>
        </w:rPr>
        <w:t xml:space="preserve">. When delivery is required notices and other documents in writing shall be delivered by courier service with confirmation of delivery; other notifications may be sent by fax or e-mail from / to the number(s) / e-mail address(es) specified in the Contract and last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00C54703"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05070F" w:rsidRPr="00B0574F" w:rsidRDefault="0005070F" w:rsidP="0005070F">
      <w:pPr>
        <w:jc w:val="both"/>
        <w:rPr>
          <w:rFonts w:ascii="Arial" w:hAnsi="Arial" w:cs="Arial"/>
          <w:lang w:val="en-US"/>
        </w:rPr>
      </w:pPr>
    </w:p>
    <w:p w:rsidR="00531937" w:rsidRPr="00B0574F" w:rsidRDefault="00531937"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FA7474">
            <w:pPr>
              <w:rPr>
                <w:rFonts w:ascii="Arial" w:hAnsi="Arial" w:cs="Arial"/>
                <w:b/>
                <w:lang w:val="en-US"/>
              </w:rPr>
            </w:pPr>
            <w:bookmarkStart w:id="0" w:name="OLE_LINK4"/>
            <w:bookmarkStart w:id="1" w:name="OLE_LINK5"/>
            <w:bookmarkStart w:id="2" w:name="OLE_LINK6"/>
            <w:bookmarkStart w:id="3" w:name="OLE_LINK7"/>
            <w:r w:rsidRPr="006C2B77">
              <w:rPr>
                <w:rFonts w:ascii="Arial" w:hAnsi="Arial" w:cs="Arial"/>
                <w:b/>
                <w:lang w:val="en-US"/>
              </w:rPr>
              <w:t>The Publisher:</w:t>
            </w:r>
          </w:p>
          <w:bookmarkStart w:id="4" w:name="OLE_LINK3"/>
          <w:p w:rsidR="0005070F" w:rsidRPr="006C2B77" w:rsidRDefault="008D1F0A" w:rsidP="00FA7474">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[BOOU.ShortLegalName]</w:t>
                </w:r>
              </w:sdtContent>
            </w:sdt>
            <w:bookmarkEnd w:id="4"/>
          </w:p>
        </w:tc>
        <w:tc>
          <w:tcPr>
            <w:tcW w:w="4677" w:type="dxa"/>
            <w:hideMark/>
          </w:tcPr>
          <w:p w:rsidR="0005070F" w:rsidRPr="006C2B77" w:rsidRDefault="0005070F" w:rsidP="00FA7474">
            <w:pPr>
              <w:rPr>
                <w:rFonts w:ascii="Arial" w:hAnsi="Arial" w:cs="Arial"/>
                <w:b/>
              </w:rPr>
            </w:pPr>
            <w:r w:rsidRPr="006C2B77">
              <w:rPr>
                <w:rFonts w:ascii="Arial" w:hAnsi="Arial" w:cs="Arial"/>
                <w:b/>
              </w:rPr>
              <w:t>The Advertiser:</w:t>
            </w:r>
          </w:p>
          <w:p w:rsidR="0005070F" w:rsidRPr="006C2B77" w:rsidRDefault="008D1F0A" w:rsidP="00FA7474">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[LegalPerson.LegalName]</w:t>
                </w:r>
              </w:sdtContent>
            </w:sdt>
          </w:p>
        </w:tc>
      </w:tr>
      <w:tr w:rsidR="0005070F" w:rsidRPr="006C2B77" w:rsidTr="00B46CD5">
        <w:tc>
          <w:tcPr>
            <w:tcW w:w="5032" w:type="dxa"/>
          </w:tcPr>
          <w:p w:rsidR="0005070F" w:rsidRPr="006C2B77" w:rsidRDefault="008D1F0A" w:rsidP="00FA7474">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[BranchOffice.LegalAddress]</w:t>
                </w:r>
              </w:sdtContent>
            </w:sdt>
          </w:p>
        </w:tc>
        <w:tc>
          <w:tcPr>
            <w:tcW w:w="4677" w:type="dxa"/>
          </w:tcPr>
          <w:p w:rsidR="0005070F" w:rsidRPr="006C2B77" w:rsidRDefault="008D1F0A" w:rsidP="00FA7474">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[LegalPerson.LegalAddress]</w:t>
                </w:r>
              </w:sdtContent>
            </w:sdt>
          </w:p>
        </w:tc>
      </w:tr>
      <w:tr w:rsidR="0005070F" w:rsidRPr="00FD5A00"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[BOOU.PostalAddress]</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[Profile.PostAddress]</w:t>
                </w:r>
              </w:sdtContent>
            </w:sdt>
          </w:p>
        </w:tc>
      </w:tr>
      <w:tr w:rsidR="0005070F" w:rsidRPr="006C2B77"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[BOOU.PhoneNumber]</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[Profile.Phone]</w:t>
                </w:r>
              </w:sdtContent>
            </w:sdt>
          </w:p>
        </w:tc>
      </w:tr>
      <w:tr w:rsidR="0005070F" w:rsidRPr="006C2B77" w:rsidTr="00B46CD5">
        <w:tc>
          <w:tcPr>
            <w:tcW w:w="5032" w:type="dxa"/>
          </w:tcPr>
          <w:p w:rsidR="0005070F" w:rsidRPr="006C2B77" w:rsidRDefault="0005070F" w:rsidP="00FA7474">
            <w:pPr>
              <w:rPr>
                <w:rFonts w:ascii="Arial" w:hAnsi="Arial" w:cs="Arial"/>
                <w:b/>
                <w:lang w:val="en-US"/>
              </w:rPr>
            </w:pPr>
            <w:bookmarkStart w:id="5" w:name="OLE_LINK10"/>
            <w:bookmarkStart w:id="6" w:name="OLE_LINK11"/>
            <w:r w:rsidRPr="006C2B77">
              <w:rPr>
                <w:rFonts w:ascii="Arial" w:hAnsi="Arial" w:cs="Arial"/>
                <w:b/>
                <w:lang w:val="en-US"/>
              </w:rPr>
              <w:t>Bank details</w:t>
            </w:r>
          </w:p>
          <w:p w:rsidR="0005070F" w:rsidRPr="006C2B77" w:rsidRDefault="008D1F0A" w:rsidP="00FA7474">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[BOOU.PaymentEssentialElements]</w:t>
                </w:r>
              </w:sdtContent>
            </w:sdt>
          </w:p>
        </w:tc>
        <w:tc>
          <w:tcPr>
            <w:tcW w:w="4677" w:type="dxa"/>
          </w:tcPr>
          <w:p w:rsidR="0005070F" w:rsidRPr="006C2B77" w:rsidRDefault="0005070F" w:rsidP="00FA7474">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FA7474">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[Profile.BankName]</w:t>
                </w:r>
              </w:sdtContent>
            </w:sdt>
          </w:p>
          <w:p w:rsidR="0005070F" w:rsidRPr="006C2B77" w:rsidRDefault="0005070F" w:rsidP="00FA7474">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[Profile.SWIFT]</w:t>
                </w:r>
              </w:sdtContent>
            </w:sdt>
          </w:p>
          <w:p w:rsidR="0005070F" w:rsidRPr="006C2B77" w:rsidRDefault="0005070F" w:rsidP="00FA7474">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[Profile.IBAN]</w:t>
                </w:r>
              </w:sdtContent>
            </w:sdt>
          </w:p>
          <w:p w:rsidR="0005070F" w:rsidRPr="006C2B77" w:rsidRDefault="008D1F0A" w:rsidP="00FA7474">
            <w:pPr>
              <w:rPr>
                <w:rFonts w:ascii="Arial" w:hAnsi="Arial" w:cs="Arial"/>
                <w:lang w:val="en-US"/>
              </w:rPr>
            </w:pPr>
            <w:sdt>
              <w:sdtPr>
                <w:rPr>
                  <w:rFonts w:ascii="Arial" w:hAnsi="Arial" w:cs="Arial"/>
                  <w:lang w:val="en-US"/>
                </w:rPr>
                <w:alias w:val="Profile.PaymentEssentialElements"/>
                <w:tag w:val="Profile.PaymentEssentialElements"/>
                <w:id w:val="260594541"/>
                <w:placeholder>
                  <w:docPart w:val="5B854DE6C4AD42A8A1A5A0E0C5915EAC"/>
                </w:placeholder>
              </w:sdtPr>
              <w:sdtEndPr/>
              <w:sdtContent>
                <w:r w:rsidR="0005070F" w:rsidRPr="006C2B77">
                  <w:rPr>
                    <w:rFonts w:ascii="Arial" w:hAnsi="Arial" w:cs="Arial"/>
                    <w:lang w:val="en-US"/>
                  </w:rPr>
                  <w:t>[Profile.</w:t>
                </w:r>
                <w:bookmarkStart w:id="7" w:name="_GoBack"/>
                <w:bookmarkEnd w:id="7"/>
                <w:r w:rsidR="00FD5A00" w:rsidRPr="00FD5A00">
                  <w:rPr>
                    <w:rFonts w:ascii="Arial" w:hAnsi="Arial" w:cs="Arial"/>
                    <w:lang w:val="en-US"/>
                  </w:rPr>
                  <w:t>PaymentEssentialElements</w:t>
                </w:r>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0"/>
      <w:bookmarkEnd w:id="1"/>
      <w:bookmarkEnd w:id="2"/>
      <w:bookmarkEnd w:id="3"/>
      <w:bookmarkEnd w:id="5"/>
      <w:bookmarkEnd w:id="6"/>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[BOOU.ChiefNameInNominative]</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[Profile.ChiefNameInNominative]</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4"/>
      <w:headerReference w:type="default" r:id="rId15"/>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B13" w:rsidRDefault="00227B13" w:rsidP="00960A69">
      <w:r>
        <w:separator/>
      </w:r>
    </w:p>
  </w:endnote>
  <w:endnote w:type="continuationSeparator" w:id="0">
    <w:p w:rsidR="00227B13" w:rsidRDefault="00227B13"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B13" w:rsidRDefault="00227B13" w:rsidP="00960A69">
      <w:r>
        <w:separator/>
      </w:r>
    </w:p>
  </w:footnote>
  <w:footnote w:type="continuationSeparator" w:id="0">
    <w:p w:rsidR="00227B13" w:rsidRDefault="00227B13"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8D1F0A">
      <w:rPr>
        <w:rStyle w:val="ab"/>
        <w:noProof/>
      </w:rPr>
      <w:t>12</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8D1F0A">
      <w:rPr>
        <w:rStyle w:val="ab"/>
        <w:noProof/>
      </w:rPr>
      <w:t>13</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27B13"/>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75BC2"/>
    <w:rsid w:val="0039505B"/>
    <w:rsid w:val="003B0AA4"/>
    <w:rsid w:val="003D2636"/>
    <w:rsid w:val="003E2EC4"/>
    <w:rsid w:val="003F5E3F"/>
    <w:rsid w:val="003F6B2C"/>
    <w:rsid w:val="003F7106"/>
    <w:rsid w:val="00410072"/>
    <w:rsid w:val="00414644"/>
    <w:rsid w:val="0046254C"/>
    <w:rsid w:val="00490D08"/>
    <w:rsid w:val="00494637"/>
    <w:rsid w:val="00496D7B"/>
    <w:rsid w:val="004F6583"/>
    <w:rsid w:val="005054A6"/>
    <w:rsid w:val="0051369B"/>
    <w:rsid w:val="0052241E"/>
    <w:rsid w:val="00527CCE"/>
    <w:rsid w:val="00531937"/>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1F0A"/>
    <w:rsid w:val="008D7E81"/>
    <w:rsid w:val="008F15AF"/>
    <w:rsid w:val="009166BA"/>
    <w:rsid w:val="0093264D"/>
    <w:rsid w:val="00940D48"/>
    <w:rsid w:val="00960A69"/>
    <w:rsid w:val="009635B6"/>
    <w:rsid w:val="0097464D"/>
    <w:rsid w:val="00977F8C"/>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0574F"/>
    <w:rsid w:val="00B2308F"/>
    <w:rsid w:val="00B63C4A"/>
    <w:rsid w:val="00B8709B"/>
    <w:rsid w:val="00B93BEE"/>
    <w:rsid w:val="00BC6EC2"/>
    <w:rsid w:val="00BD334C"/>
    <w:rsid w:val="00C142A7"/>
    <w:rsid w:val="00C20540"/>
    <w:rsid w:val="00C21BDA"/>
    <w:rsid w:val="00C241C0"/>
    <w:rsid w:val="00C54703"/>
    <w:rsid w:val="00C676B6"/>
    <w:rsid w:val="00CB389F"/>
    <w:rsid w:val="00CB4F44"/>
    <w:rsid w:val="00CB6C1C"/>
    <w:rsid w:val="00CD026D"/>
    <w:rsid w:val="00CD0FD5"/>
    <w:rsid w:val="00CD693A"/>
    <w:rsid w:val="00CF0E0D"/>
    <w:rsid w:val="00D10109"/>
    <w:rsid w:val="00D108D7"/>
    <w:rsid w:val="00D55916"/>
    <w:rsid w:val="00D70AB2"/>
    <w:rsid w:val="00D716CA"/>
    <w:rsid w:val="00DE7253"/>
    <w:rsid w:val="00DF10D9"/>
    <w:rsid w:val="00E0677C"/>
    <w:rsid w:val="00E30832"/>
    <w:rsid w:val="00E32B7A"/>
    <w:rsid w:val="00E4384E"/>
    <w:rsid w:val="00E51B8F"/>
    <w:rsid w:val="00E53E69"/>
    <w:rsid w:val="00E546BD"/>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A7474"/>
    <w:rsid w:val="00FD5A00"/>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80083E0-B6D9-44DD-8BEA-4679C2B7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531937"/>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531937"/>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531937"/>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531937"/>
    <w:rPr>
      <w:vertAlign w:val="superscript"/>
    </w:rPr>
  </w:style>
  <w:style w:type="character" w:customStyle="1" w:styleId="hps">
    <w:name w:val="hps"/>
    <w:basedOn w:val="a0"/>
    <w:rsid w:val="00531937"/>
  </w:style>
  <w:style w:type="character" w:customStyle="1" w:styleId="shorttext">
    <w:name w:val="short_text"/>
    <w:basedOn w:val="a0"/>
    <w:rsid w:val="0053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2gis.ae/dubai" TargetMode="External"/><Relationship Id="rId13" Type="http://schemas.openxmlformats.org/officeDocument/2006/relationships/hyperlink" Target="http://law.2gis.ru/advert-rules/technic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advert-rules/requiremen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ae/api-ru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aw.2gis.ru/rules" TargetMode="External"/><Relationship Id="rId4" Type="http://schemas.openxmlformats.org/officeDocument/2006/relationships/settings" Target="settings.xml"/><Relationship Id="rId9" Type="http://schemas.openxmlformats.org/officeDocument/2006/relationships/hyperlink" Target="http://law.2gis.ae/price-archiv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3E3076"/>
    <w:rsid w:val="000B6650"/>
    <w:rsid w:val="00122E72"/>
    <w:rsid w:val="0014471B"/>
    <w:rsid w:val="0015054C"/>
    <w:rsid w:val="003E3076"/>
    <w:rsid w:val="00CD7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3076"/>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F8F83-2FA5-4E8E-A001-E965A3EB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НДС.dot</Template>
  <TotalTime>231</TotalTime>
  <Pages>13</Pages>
  <Words>6664</Words>
  <Characters>37991</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Речкалов Андрей Михайлович</cp:lastModifiedBy>
  <cp:revision>11</cp:revision>
  <cp:lastPrinted>2013-09-12T13:39:00Z</cp:lastPrinted>
  <dcterms:created xsi:type="dcterms:W3CDTF">2013-11-27T14:11:00Z</dcterms:created>
  <dcterms:modified xsi:type="dcterms:W3CDTF">2014-12-04T11:31:00Z</dcterms:modified>
</cp:coreProperties>
</file>