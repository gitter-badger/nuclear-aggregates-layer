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070F" w:rsidRPr="00CD693A" w:rsidRDefault="0005070F" w:rsidP="0005070F">
      <w:pPr>
        <w:tabs>
          <w:tab w:val="left" w:pos="5812"/>
        </w:tabs>
        <w:ind w:firstLine="720"/>
        <w:jc w:val="right"/>
        <w:rPr>
          <w:rFonts w:ascii="Arial" w:hAnsi="Arial" w:cs="Arial"/>
          <w:lang w:val="en-US"/>
        </w:rPr>
      </w:pPr>
    </w:p>
    <w:p w:rsidR="0005070F" w:rsidRPr="003B0AA4" w:rsidRDefault="0005070F" w:rsidP="0005070F">
      <w:pPr>
        <w:spacing w:line="276" w:lineRule="auto"/>
        <w:jc w:val="center"/>
        <w:rPr>
          <w:rFonts w:ascii="Arial" w:hAnsi="Arial" w:cs="Arial"/>
          <w:b/>
          <w:lang w:val="en-GB"/>
        </w:rPr>
      </w:pPr>
      <w:r w:rsidRPr="003B0AA4">
        <w:rPr>
          <w:rFonts w:ascii="Arial" w:hAnsi="Arial" w:cs="Arial"/>
          <w:b/>
          <w:lang w:val="en-US"/>
        </w:rPr>
        <w:t xml:space="preserve">CONTRACT No. </w:t>
      </w:r>
      <w:sdt>
        <w:sdtPr>
          <w:rPr>
            <w:rFonts w:ascii="Arial" w:hAnsi="Arial" w:cs="Arial"/>
            <w:b/>
            <w:lang w:val="en-US"/>
          </w:rPr>
          <w:alias w:val="Bargain.Number"/>
          <w:tag w:val="Bargain.Number"/>
          <w:id w:val="537758006"/>
          <w:placeholder>
            <w:docPart w:val="D2A087990DFF4CF2BFFD4F8B24864A8F"/>
          </w:placeholder>
          <w:text/>
        </w:sdtPr>
        <w:sdtEndPr/>
        <w:sdtContent>
          <w:r w:rsidR="006B25C8" w:rsidRPr="006B25C8">
            <w:rPr>
              <w:rFonts w:ascii="Arial" w:hAnsi="Arial" w:cs="Arial"/>
              <w:b/>
              <w:lang w:val="en-US"/>
            </w:rPr>
            <w:t>[Bargain.Number]</w:t>
          </w:r>
        </w:sdtContent>
      </w:sdt>
      <w:r w:rsidRPr="003B0AA4">
        <w:rPr>
          <w:rFonts w:ascii="Arial" w:hAnsi="Arial" w:cs="Arial"/>
          <w:b/>
          <w:lang w:val="en-US"/>
        </w:rPr>
        <w:t xml:space="preserve"> from </w:t>
      </w:r>
      <w:sdt>
        <w:sdtPr>
          <w:rPr>
            <w:rFonts w:ascii="Arial" w:hAnsi="Arial" w:cs="Arial"/>
            <w:b/>
            <w:lang w:val="en-US"/>
          </w:rPr>
          <w:alias w:val="Bargain.SignedOn"/>
          <w:tag w:val="LongDate"/>
          <w:id w:val="537758008"/>
          <w:placeholder>
            <w:docPart w:val="D2A087990DFF4CF2BFFD4F8B24864A8F"/>
          </w:placeholder>
          <w:text/>
        </w:sdtPr>
        <w:sdtEndPr/>
        <w:sdtContent>
          <w:r w:rsidR="006B25C8" w:rsidRPr="006B25C8">
            <w:rPr>
              <w:rFonts w:ascii="Arial" w:hAnsi="Arial" w:cs="Arial"/>
              <w:b/>
              <w:lang w:val="en-US"/>
            </w:rPr>
            <w:t>[April 7, 2014]</w:t>
          </w:r>
        </w:sdtContent>
      </w:sdt>
    </w:p>
    <w:p w:rsidR="0005070F" w:rsidRPr="003B0AA4" w:rsidRDefault="0005070F" w:rsidP="0005070F">
      <w:pPr>
        <w:spacing w:line="276" w:lineRule="auto"/>
        <w:jc w:val="center"/>
        <w:rPr>
          <w:rFonts w:ascii="Arial" w:hAnsi="Arial" w:cs="Arial"/>
          <w:b/>
          <w:lang w:val="en-US"/>
        </w:rPr>
      </w:pPr>
    </w:p>
    <w:p w:rsidR="0005070F" w:rsidRPr="003B0AA4" w:rsidRDefault="0005070F" w:rsidP="0005070F">
      <w:pPr>
        <w:pStyle w:val="a3"/>
        <w:spacing w:line="360" w:lineRule="auto"/>
        <w:jc w:val="both"/>
        <w:rPr>
          <w:rFonts w:ascii="Arial" w:hAnsi="Arial" w:cs="Arial"/>
          <w:b w:val="0"/>
          <w:sz w:val="20"/>
          <w:lang w:val="en-US"/>
        </w:rPr>
      </w:pPr>
      <w:r w:rsidRPr="003B0AA4">
        <w:rPr>
          <w:rFonts w:ascii="Arial" w:hAnsi="Arial" w:cs="Arial"/>
          <w:b w:val="0"/>
          <w:sz w:val="20"/>
          <w:lang w:val="en-US"/>
        </w:rPr>
        <w:t>Dubai</w:t>
      </w:r>
    </w:p>
    <w:p w:rsidR="0005070F" w:rsidRPr="003B0AA4" w:rsidRDefault="00062C33" w:rsidP="0005070F">
      <w:pPr>
        <w:pStyle w:val="a3"/>
        <w:spacing w:line="360" w:lineRule="auto"/>
        <w:jc w:val="both"/>
        <w:rPr>
          <w:rFonts w:ascii="Arial" w:hAnsi="Arial" w:cs="Arial"/>
          <w:b w:val="0"/>
          <w:sz w:val="20"/>
          <w:lang w:val="en-US"/>
        </w:rPr>
      </w:pPr>
      <w:sdt>
        <w:sdtPr>
          <w:rPr>
            <w:rFonts w:ascii="Arial" w:hAnsi="Arial" w:cs="Arial"/>
            <w:b w:val="0"/>
            <w:sz w:val="20"/>
            <w:lang w:val="en-US"/>
          </w:rPr>
          <w:alias w:val="BranchOfficeOrganizationUnit.ShortLegalName"/>
          <w:tag w:val="BranchOfficeOrganizationUnit.ShortLegalName"/>
          <w:id w:val="537758009"/>
          <w:placeholder>
            <w:docPart w:val="D2A087990DFF4CF2BFFD4F8B24864A8F"/>
          </w:placeholder>
          <w:text/>
        </w:sdtPr>
        <w:sdtEndPr/>
        <w:sdtContent>
          <w:r w:rsidR="006B25C8" w:rsidRPr="006B25C8">
            <w:rPr>
              <w:rFonts w:ascii="Arial" w:hAnsi="Arial" w:cs="Arial"/>
              <w:b w:val="0"/>
              <w:sz w:val="20"/>
              <w:lang w:val="en-US"/>
            </w:rPr>
            <w:t>[BOOU.ShortLegalName]</w:t>
          </w:r>
        </w:sdtContent>
      </w:sdt>
      <w:r w:rsidR="0005070F" w:rsidRPr="003B0AA4">
        <w:rPr>
          <w:rFonts w:ascii="Arial" w:hAnsi="Arial" w:cs="Arial"/>
          <w:b w:val="0"/>
          <w:sz w:val="20"/>
          <w:lang w:val="en-US"/>
        </w:rPr>
        <w:t xml:space="preserve">, hereinafter referred to as "Publisher", represented by the </w:t>
      </w:r>
      <w:sdt>
        <w:sdtPr>
          <w:rPr>
            <w:rFonts w:ascii="Arial" w:hAnsi="Arial" w:cs="Arial"/>
            <w:b w:val="0"/>
            <w:sz w:val="20"/>
            <w:lang w:val="en-US"/>
          </w:rPr>
          <w:alias w:val="BranchOfficeOrganizationUnit.PositionInNominative"/>
          <w:tag w:val="BranchOfficeOrganizationUnit.PositionInNominative"/>
          <w:id w:val="537758010"/>
          <w:placeholder>
            <w:docPart w:val="D2A087990DFF4CF2BFFD4F8B24864A8F"/>
          </w:placeholder>
          <w:text/>
        </w:sdtPr>
        <w:sdtEndPr/>
        <w:sdtContent>
          <w:r w:rsidR="006B25C8" w:rsidRPr="006B25C8">
            <w:rPr>
              <w:rFonts w:ascii="Arial" w:hAnsi="Arial" w:cs="Arial"/>
              <w:b w:val="0"/>
              <w:sz w:val="20"/>
              <w:lang w:val="en-US"/>
            </w:rPr>
            <w:t>[BOOU. PositionInNominative]</w:t>
          </w:r>
        </w:sdtContent>
      </w:sdt>
      <w:r w:rsidR="0005070F" w:rsidRPr="003B0AA4">
        <w:rPr>
          <w:rFonts w:ascii="Arial" w:hAnsi="Arial" w:cs="Arial"/>
          <w:b w:val="0"/>
          <w:sz w:val="20"/>
          <w:lang w:val="en-US"/>
        </w:rPr>
        <w:t xml:space="preserve"> </w:t>
      </w:r>
      <w:sdt>
        <w:sdtPr>
          <w:rPr>
            <w:rFonts w:ascii="Arial" w:hAnsi="Arial" w:cs="Arial"/>
            <w:b w:val="0"/>
            <w:sz w:val="20"/>
            <w:lang w:val="en-US"/>
          </w:rPr>
          <w:alias w:val="BranchOfficeOrganizationUnit.ChiefNameInNominative"/>
          <w:tag w:val="BranchOfficeOrganizationUnit.ChiefNameInNominative"/>
          <w:id w:val="537758011"/>
          <w:placeholder>
            <w:docPart w:val="D2A087990DFF4CF2BFFD4F8B24864A8F"/>
          </w:placeholder>
          <w:text/>
        </w:sdtPr>
        <w:sdtEndPr/>
        <w:sdtContent>
          <w:r w:rsidR="006B25C8" w:rsidRPr="006B25C8">
            <w:rPr>
              <w:rFonts w:ascii="Arial" w:hAnsi="Arial" w:cs="Arial"/>
              <w:b w:val="0"/>
              <w:sz w:val="20"/>
              <w:lang w:val="en-US"/>
            </w:rPr>
            <w:t>[BOOU. ChiefNameInNominative]</w:t>
          </w:r>
        </w:sdtContent>
      </w:sdt>
      <w:r w:rsidR="0005070F" w:rsidRPr="003B0AA4">
        <w:rPr>
          <w:rFonts w:ascii="Arial" w:hAnsi="Arial" w:cs="Arial"/>
          <w:b w:val="0"/>
          <w:sz w:val="20"/>
          <w:lang w:val="en-US"/>
        </w:rPr>
        <w:t xml:space="preserve">, acting under License No. </w:t>
      </w:r>
      <w:sdt>
        <w:sdtPr>
          <w:rPr>
            <w:rFonts w:ascii="Arial" w:hAnsi="Arial" w:cs="Arial"/>
            <w:b w:val="0"/>
            <w:sz w:val="20"/>
            <w:lang w:val="en-US"/>
          </w:rPr>
          <w:alias w:val="BranchOffice.Inn"/>
          <w:tag w:val="BranchOffice.Inn"/>
          <w:id w:val="537758012"/>
          <w:placeholder>
            <w:docPart w:val="D2A087990DFF4CF2BFFD4F8B24864A8F"/>
          </w:placeholder>
          <w:text/>
        </w:sdtPr>
        <w:sdtEndPr/>
        <w:sdtContent>
          <w:r w:rsidR="00196303" w:rsidRPr="00196303">
            <w:rPr>
              <w:rFonts w:ascii="Arial" w:hAnsi="Arial" w:cs="Arial"/>
              <w:b w:val="0"/>
              <w:sz w:val="20"/>
              <w:lang w:val="en-US"/>
            </w:rPr>
            <w:t>[BranchOffice.Inn]</w:t>
          </w:r>
        </w:sdtContent>
      </w:sdt>
      <w:r w:rsidR="0005070F" w:rsidRPr="003B0AA4">
        <w:rPr>
          <w:rFonts w:ascii="Arial" w:hAnsi="Arial" w:cs="Arial"/>
          <w:b w:val="0"/>
          <w:sz w:val="20"/>
          <w:lang w:val="en-US"/>
        </w:rPr>
        <w:t xml:space="preserve"> on the one hand, and </w:t>
      </w:r>
      <w:sdt>
        <w:sdtPr>
          <w:rPr>
            <w:rFonts w:ascii="Arial" w:hAnsi="Arial" w:cs="Arial"/>
            <w:b w:val="0"/>
            <w:sz w:val="20"/>
            <w:lang w:val="en-US"/>
          </w:rPr>
          <w:alias w:val="LegalPerson.LegalName"/>
          <w:tag w:val="LegalPerson.LegalName"/>
          <w:id w:val="537758013"/>
          <w:placeholder>
            <w:docPart w:val="D2A087990DFF4CF2BFFD4F8B24864A8F"/>
          </w:placeholder>
          <w:text/>
        </w:sdtPr>
        <w:sdtEndPr/>
        <w:sdtContent>
          <w:r w:rsidR="006B25C8" w:rsidRPr="006B25C8">
            <w:rPr>
              <w:rFonts w:ascii="Arial" w:hAnsi="Arial" w:cs="Arial"/>
              <w:b w:val="0"/>
              <w:sz w:val="20"/>
              <w:lang w:val="en-US"/>
            </w:rPr>
            <w:t>[LegalPerson.LegalName]</w:t>
          </w:r>
        </w:sdtContent>
      </w:sdt>
      <w:r w:rsidR="0005070F" w:rsidRPr="003B0AA4">
        <w:rPr>
          <w:rFonts w:ascii="Arial" w:hAnsi="Arial" w:cs="Arial"/>
          <w:b w:val="0"/>
          <w:sz w:val="20"/>
          <w:lang w:val="en-US"/>
        </w:rPr>
        <w:t xml:space="preserve">, hereinafter referred to as "Advertiser", represented by the </w:t>
      </w:r>
      <w:sdt>
        <w:sdtPr>
          <w:rPr>
            <w:rFonts w:ascii="Arial" w:hAnsi="Arial" w:cs="Arial"/>
            <w:b w:val="0"/>
            <w:sz w:val="20"/>
            <w:lang w:val="en-US"/>
          </w:rPr>
          <w:alias w:val="Profile.PositionInNominative"/>
          <w:tag w:val="Profile.PositionInNominative"/>
          <w:id w:val="537758014"/>
          <w:placeholder>
            <w:docPart w:val="D2A087990DFF4CF2BFFD4F8B24864A8F"/>
          </w:placeholder>
          <w:text/>
        </w:sdtPr>
        <w:sdtEndPr/>
        <w:sdtContent>
          <w:r w:rsidR="006B25C8" w:rsidRPr="006B25C8">
            <w:rPr>
              <w:rFonts w:ascii="Arial" w:hAnsi="Arial" w:cs="Arial"/>
              <w:b w:val="0"/>
              <w:sz w:val="20"/>
              <w:lang w:val="en-US"/>
            </w:rPr>
            <w:t>[Profile.PositionInNominative]</w:t>
          </w:r>
        </w:sdtContent>
      </w:sdt>
      <w:r w:rsidR="0005070F" w:rsidRPr="003B0AA4">
        <w:rPr>
          <w:rFonts w:ascii="Arial" w:hAnsi="Arial" w:cs="Arial"/>
          <w:b w:val="0"/>
          <w:sz w:val="20"/>
          <w:lang w:val="en-US"/>
        </w:rPr>
        <w:t xml:space="preserve"> </w:t>
      </w:r>
      <w:sdt>
        <w:sdtPr>
          <w:rPr>
            <w:rFonts w:ascii="Arial" w:hAnsi="Arial" w:cs="Arial"/>
            <w:b w:val="0"/>
            <w:sz w:val="20"/>
            <w:lang w:val="en-US"/>
          </w:rPr>
          <w:alias w:val="Profile.ChiefNameInNominative"/>
          <w:tag w:val="Profile.ChiefNameInNominative"/>
          <w:id w:val="537758015"/>
          <w:placeholder>
            <w:docPart w:val="D2A087990DFF4CF2BFFD4F8B24864A8F"/>
          </w:placeholder>
          <w:text/>
        </w:sdtPr>
        <w:sdtEndPr/>
        <w:sdtContent>
          <w:r w:rsidR="006B25C8" w:rsidRPr="006B25C8">
            <w:rPr>
              <w:rFonts w:ascii="Arial" w:hAnsi="Arial" w:cs="Arial"/>
              <w:b w:val="0"/>
              <w:sz w:val="20"/>
              <w:lang w:val="en-US"/>
            </w:rPr>
            <w:t>[Profile.ChiefNameInNominative]</w:t>
          </w:r>
        </w:sdtContent>
      </w:sdt>
      <w:r w:rsidR="0005070F" w:rsidRPr="003B0AA4">
        <w:rPr>
          <w:rFonts w:ascii="Arial" w:hAnsi="Arial" w:cs="Arial"/>
          <w:b w:val="0"/>
          <w:sz w:val="20"/>
          <w:lang w:val="en-US"/>
        </w:rPr>
        <w:t xml:space="preserve">, acting under License No. </w:t>
      </w:r>
      <w:sdt>
        <w:sdtPr>
          <w:rPr>
            <w:rFonts w:ascii="Arial" w:hAnsi="Arial" w:cs="Arial"/>
            <w:b w:val="0"/>
            <w:sz w:val="20"/>
            <w:lang w:val="en-US"/>
          </w:rPr>
          <w:alias w:val="LegalPerson.Inn"/>
          <w:tag w:val="LegalPerson.Inn"/>
          <w:id w:val="537758016"/>
          <w:placeholder>
            <w:docPart w:val="D2A087990DFF4CF2BFFD4F8B24864A8F"/>
          </w:placeholder>
          <w:text/>
        </w:sdtPr>
        <w:sdtEndPr/>
        <w:sdtContent>
          <w:r w:rsidR="006B25C8" w:rsidRPr="006B25C8">
            <w:rPr>
              <w:rFonts w:ascii="Arial" w:hAnsi="Arial" w:cs="Arial"/>
              <w:b w:val="0"/>
              <w:sz w:val="20"/>
              <w:lang w:val="en-US"/>
            </w:rPr>
            <w:t>[LegalPerson.Inn]</w:t>
          </w:r>
        </w:sdtContent>
      </w:sdt>
      <w:r w:rsidR="0005070F" w:rsidRPr="003B0AA4">
        <w:rPr>
          <w:rFonts w:ascii="Arial" w:hAnsi="Arial" w:cs="Arial"/>
          <w:b w:val="0"/>
          <w:sz w:val="20"/>
          <w:lang w:val="en-US"/>
        </w:rPr>
        <w:t xml:space="preserve"> on the other hand, have entered into the present Contract, hereinafter referred to as – Contract, as follows:</w:t>
      </w:r>
    </w:p>
    <w:p w:rsidR="0005070F" w:rsidRDefault="0005070F" w:rsidP="0005070F">
      <w:pPr>
        <w:jc w:val="both"/>
        <w:rPr>
          <w:rFonts w:ascii="Arial" w:hAnsi="Arial" w:cs="Arial"/>
          <w:lang w:val="en-US"/>
        </w:rPr>
      </w:pPr>
    </w:p>
    <w:p w:rsidR="00A2451F" w:rsidRPr="003B0AA4" w:rsidRDefault="00A2451F" w:rsidP="0005070F">
      <w:pPr>
        <w:jc w:val="both"/>
        <w:rPr>
          <w:rFonts w:ascii="Arial" w:hAnsi="Arial" w:cs="Arial"/>
          <w:lang w:val="en-US"/>
        </w:rPr>
      </w:pPr>
    </w:p>
    <w:p w:rsidR="0005070F" w:rsidRPr="003B0AA4" w:rsidRDefault="0005070F" w:rsidP="0005070F">
      <w:pPr>
        <w:jc w:val="both"/>
        <w:rPr>
          <w:rFonts w:ascii="Arial" w:hAnsi="Arial" w:cs="Arial"/>
          <w:lang w:val="en-US"/>
        </w:rPr>
      </w:pPr>
    </w:p>
    <w:p w:rsidR="0005070F" w:rsidRPr="003B0AA4" w:rsidRDefault="0005070F" w:rsidP="0005070F">
      <w:pPr>
        <w:jc w:val="both"/>
        <w:rPr>
          <w:rFonts w:ascii="Arial" w:hAnsi="Arial" w:cs="Arial"/>
          <w:lang w:val="en-US"/>
        </w:rPr>
      </w:pPr>
    </w:p>
    <w:p w:rsidR="0005070F" w:rsidRPr="003B0AA4" w:rsidRDefault="0005070F" w:rsidP="0005070F">
      <w:pPr>
        <w:jc w:val="both"/>
        <w:rPr>
          <w:rFonts w:ascii="Arial" w:hAnsi="Arial" w:cs="Arial"/>
          <w:lang w:val="en-US"/>
        </w:rPr>
      </w:pPr>
    </w:p>
    <w:p w:rsidR="0005070F" w:rsidRPr="003B0AA4" w:rsidRDefault="0005070F" w:rsidP="0005070F">
      <w:pPr>
        <w:jc w:val="both"/>
        <w:rPr>
          <w:rFonts w:ascii="Arial" w:hAnsi="Arial" w:cs="Arial"/>
          <w:lang w:val="en-US"/>
        </w:rPr>
      </w:pPr>
    </w:p>
    <w:p w:rsidR="0005070F" w:rsidRDefault="0005070F" w:rsidP="0005070F">
      <w:pPr>
        <w:jc w:val="both"/>
        <w:rPr>
          <w:rFonts w:ascii="Arial" w:hAnsi="Arial" w:cs="Arial"/>
          <w:lang w:val="en-US"/>
        </w:rPr>
      </w:pPr>
    </w:p>
    <w:p w:rsidR="0005070F" w:rsidRPr="003B0AA4" w:rsidRDefault="0005070F" w:rsidP="0005070F">
      <w:pPr>
        <w:jc w:val="both"/>
        <w:rPr>
          <w:rFonts w:ascii="Arial" w:hAnsi="Arial" w:cs="Arial"/>
          <w:lang w:val="en-US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32"/>
        <w:gridCol w:w="4677"/>
      </w:tblGrid>
      <w:tr w:rsidR="0005070F" w:rsidRPr="006C2B77" w:rsidTr="00B46CD5">
        <w:tc>
          <w:tcPr>
            <w:tcW w:w="5032" w:type="dxa"/>
            <w:hideMark/>
          </w:tcPr>
          <w:p w:rsidR="0005070F" w:rsidRPr="006C2B77" w:rsidRDefault="0005070F" w:rsidP="009B2189">
            <w:pPr>
              <w:rPr>
                <w:rFonts w:ascii="Arial" w:hAnsi="Arial" w:cs="Arial"/>
                <w:b/>
                <w:lang w:val="en-US"/>
              </w:rPr>
            </w:pPr>
            <w:bookmarkStart w:id="0" w:name="OLE_LINK4"/>
            <w:bookmarkStart w:id="1" w:name="OLE_LINK5"/>
            <w:bookmarkStart w:id="2" w:name="OLE_LINK6"/>
            <w:bookmarkStart w:id="3" w:name="OLE_LINK7"/>
            <w:bookmarkStart w:id="4" w:name="_GoBack" w:colFirst="1" w:colLast="1"/>
            <w:r w:rsidRPr="006C2B77">
              <w:rPr>
                <w:rFonts w:ascii="Arial" w:hAnsi="Arial" w:cs="Arial"/>
                <w:b/>
                <w:lang w:val="en-US"/>
              </w:rPr>
              <w:t>The Publisher:</w:t>
            </w:r>
          </w:p>
          <w:bookmarkStart w:id="5" w:name="OLE_LINK3"/>
          <w:p w:rsidR="0005070F" w:rsidRPr="006C2B77" w:rsidRDefault="00062C33" w:rsidP="009B2189">
            <w:pPr>
              <w:rPr>
                <w:rFonts w:ascii="Arial" w:hAnsi="Arial" w:cs="Arial"/>
                <w:lang w:val="en-US"/>
              </w:rPr>
            </w:pPr>
            <w:sdt>
              <w:sdtPr>
                <w:rPr>
                  <w:rFonts w:ascii="Arial" w:hAnsi="Arial" w:cs="Arial"/>
                </w:rPr>
                <w:alias w:val="BranchOfficeOrganizationUnit.ShortLegalName"/>
                <w:id w:val="27228965"/>
                <w:placeholder>
                  <w:docPart w:val="0FB96FB633F44A859925C1C46C7C55CE"/>
                </w:placeholder>
                <w:text/>
              </w:sdtPr>
              <w:sdtEndPr/>
              <w:sdtContent>
                <w:r w:rsidR="006B25C8">
                  <w:rPr>
                    <w:rFonts w:ascii="Arial" w:hAnsi="Arial" w:cs="Arial"/>
                  </w:rPr>
                  <w:t>[BOOU.ShortLegalName]</w:t>
                </w:r>
              </w:sdtContent>
            </w:sdt>
            <w:bookmarkEnd w:id="5"/>
          </w:p>
        </w:tc>
        <w:tc>
          <w:tcPr>
            <w:tcW w:w="4677" w:type="dxa"/>
            <w:hideMark/>
          </w:tcPr>
          <w:p w:rsidR="0005070F" w:rsidRPr="006C2B77" w:rsidRDefault="0005070F" w:rsidP="009B2189">
            <w:pPr>
              <w:rPr>
                <w:rFonts w:ascii="Arial" w:hAnsi="Arial" w:cs="Arial"/>
                <w:b/>
              </w:rPr>
            </w:pPr>
            <w:r w:rsidRPr="006C2B77">
              <w:rPr>
                <w:rFonts w:ascii="Arial" w:hAnsi="Arial" w:cs="Arial"/>
                <w:b/>
              </w:rPr>
              <w:t>The Advertiser:</w:t>
            </w:r>
          </w:p>
          <w:p w:rsidR="0005070F" w:rsidRPr="006C2B77" w:rsidRDefault="00062C33" w:rsidP="009B2189">
            <w:pPr>
              <w:rPr>
                <w:rFonts w:ascii="Arial" w:hAnsi="Arial" w:cs="Arial"/>
                <w:lang w:val="en-US"/>
              </w:rPr>
            </w:pPr>
            <w:sdt>
              <w:sdtPr>
                <w:rPr>
                  <w:rFonts w:ascii="Arial" w:hAnsi="Arial" w:cs="Arial"/>
                  <w:lang w:val="en-US"/>
                </w:rPr>
                <w:alias w:val="LegalPerson.LegalName"/>
                <w:tag w:val="LegalPerson.LegalName"/>
                <w:id w:val="587292928"/>
                <w:placeholder>
                  <w:docPart w:val="AFC67778F41A42EC8D9F47AE7B1ECCAD"/>
                </w:placeholder>
              </w:sdtPr>
              <w:sdtEndPr/>
              <w:sdtContent>
                <w:r w:rsidR="0005070F" w:rsidRPr="006C2B77">
                  <w:rPr>
                    <w:rFonts w:ascii="Arial" w:hAnsi="Arial" w:cs="Arial"/>
                    <w:lang w:val="en-US"/>
                  </w:rPr>
                  <w:t>[LegalPerson.LegalName]</w:t>
                </w:r>
              </w:sdtContent>
            </w:sdt>
          </w:p>
        </w:tc>
      </w:tr>
      <w:tr w:rsidR="0005070F" w:rsidRPr="006C2B77" w:rsidTr="00B46CD5">
        <w:tc>
          <w:tcPr>
            <w:tcW w:w="5032" w:type="dxa"/>
          </w:tcPr>
          <w:p w:rsidR="0005070F" w:rsidRPr="006C2B77" w:rsidRDefault="00062C33" w:rsidP="009B2189">
            <w:pPr>
              <w:rPr>
                <w:rFonts w:ascii="Arial" w:hAnsi="Arial" w:cs="Arial"/>
                <w:lang w:val="en-US"/>
              </w:rPr>
            </w:pPr>
            <w:sdt>
              <w:sdtPr>
                <w:rPr>
                  <w:rFonts w:ascii="Arial" w:hAnsi="Arial" w:cs="Arial"/>
                  <w:lang w:val="en-US"/>
                </w:rPr>
                <w:alias w:val="BranchOffice.LegalAddress"/>
                <w:tag w:val="BranchOffice.LegalAddress"/>
                <w:id w:val="587292910"/>
                <w:placeholder>
                  <w:docPart w:val="CA938C1950194691B0377D951360E614"/>
                </w:placeholder>
              </w:sdtPr>
              <w:sdtEndPr/>
              <w:sdtContent>
                <w:r w:rsidR="0005070F" w:rsidRPr="006C2B77">
                  <w:rPr>
                    <w:rFonts w:ascii="Arial" w:hAnsi="Arial" w:cs="Arial"/>
                    <w:lang w:val="en-US"/>
                  </w:rPr>
                  <w:t>[BranchOffice.LegalAddress]</w:t>
                </w:r>
              </w:sdtContent>
            </w:sdt>
          </w:p>
        </w:tc>
        <w:tc>
          <w:tcPr>
            <w:tcW w:w="4677" w:type="dxa"/>
          </w:tcPr>
          <w:p w:rsidR="0005070F" w:rsidRPr="006C2B77" w:rsidRDefault="00062C33" w:rsidP="009B2189">
            <w:pPr>
              <w:rPr>
                <w:rFonts w:ascii="Arial" w:hAnsi="Arial" w:cs="Arial"/>
                <w:lang w:val="en-US"/>
              </w:rPr>
            </w:pPr>
            <w:sdt>
              <w:sdtPr>
                <w:rPr>
                  <w:rFonts w:ascii="Arial" w:hAnsi="Arial" w:cs="Arial"/>
                  <w:lang w:val="en-US"/>
                </w:rPr>
                <w:alias w:val="LegalPerson.LegalAddress"/>
                <w:tag w:val="LegalPerson.LegalAddress"/>
                <w:id w:val="587292937"/>
                <w:placeholder>
                  <w:docPart w:val="FC3000AD7D754619847D55FD1BB8FF17"/>
                </w:placeholder>
              </w:sdtPr>
              <w:sdtEndPr/>
              <w:sdtContent>
                <w:r w:rsidR="0005070F" w:rsidRPr="006C2B77">
                  <w:rPr>
                    <w:rFonts w:ascii="Arial" w:hAnsi="Arial" w:cs="Arial"/>
                    <w:lang w:val="en-US"/>
                  </w:rPr>
                  <w:t>[LegalPerson.LegalAddress]</w:t>
                </w:r>
              </w:sdtContent>
            </w:sdt>
          </w:p>
        </w:tc>
      </w:tr>
      <w:tr w:rsidR="0005070F" w:rsidRPr="009B2189" w:rsidTr="00B46CD5">
        <w:tc>
          <w:tcPr>
            <w:tcW w:w="5032" w:type="dxa"/>
            <w:hideMark/>
          </w:tcPr>
          <w:p w:rsidR="0005070F" w:rsidRPr="006C2B77" w:rsidRDefault="0005070F" w:rsidP="009B2189">
            <w:pPr>
              <w:rPr>
                <w:rFonts w:ascii="Arial" w:hAnsi="Arial" w:cs="Arial"/>
                <w:lang w:val="en-US"/>
              </w:rPr>
            </w:pPr>
            <w:r w:rsidRPr="006C2B77">
              <w:rPr>
                <w:rFonts w:ascii="Arial" w:hAnsi="Arial" w:cs="Arial"/>
                <w:lang w:val="en-US"/>
              </w:rPr>
              <w:t xml:space="preserve">P.O.BOX: </w:t>
            </w:r>
            <w:sdt>
              <w:sdtPr>
                <w:rPr>
                  <w:rFonts w:ascii="Arial" w:hAnsi="Arial" w:cs="Arial"/>
                  <w:lang w:val="en-US"/>
                </w:rPr>
                <w:alias w:val="BranchOfficeOrganizationUnit.PostalAddress"/>
                <w:tag w:val="BranchOfficeOrganizationUnit.PostalAddress"/>
                <w:id w:val="260594497"/>
                <w:placeholder>
                  <w:docPart w:val="666A3B5EEED1405B8999BADF08A4F818"/>
                </w:placeholder>
              </w:sdtPr>
              <w:sdtEndPr/>
              <w:sdtContent>
                <w:r w:rsidRPr="006C2B77">
                  <w:rPr>
                    <w:rFonts w:ascii="Arial" w:hAnsi="Arial" w:cs="Arial"/>
                    <w:lang w:val="en-US"/>
                  </w:rPr>
                  <w:t>[BOOU.PostalAddress]</w:t>
                </w:r>
              </w:sdtContent>
            </w:sdt>
          </w:p>
        </w:tc>
        <w:tc>
          <w:tcPr>
            <w:tcW w:w="4677" w:type="dxa"/>
          </w:tcPr>
          <w:p w:rsidR="0005070F" w:rsidRPr="006C2B77" w:rsidRDefault="0005070F" w:rsidP="009B2189">
            <w:pPr>
              <w:rPr>
                <w:rFonts w:ascii="Arial" w:hAnsi="Arial" w:cs="Arial"/>
                <w:lang w:val="en-US"/>
              </w:rPr>
            </w:pPr>
            <w:r w:rsidRPr="006C2B77">
              <w:rPr>
                <w:rFonts w:ascii="Arial" w:hAnsi="Arial" w:cs="Arial"/>
                <w:lang w:val="en-US"/>
              </w:rPr>
              <w:t xml:space="preserve">P.O.BOX: </w:t>
            </w:r>
            <w:sdt>
              <w:sdtPr>
                <w:rPr>
                  <w:rFonts w:ascii="Arial" w:hAnsi="Arial" w:cs="Arial"/>
                  <w:lang w:val="en-US"/>
                </w:rPr>
                <w:alias w:val="Profile.PostAddress"/>
                <w:tag w:val="Profile.PostAddress"/>
                <w:id w:val="260594508"/>
                <w:placeholder>
                  <w:docPart w:val="513452F164524DC1ACC4250CDEE2DD94"/>
                </w:placeholder>
              </w:sdtPr>
              <w:sdtEndPr/>
              <w:sdtContent>
                <w:r w:rsidRPr="006C2B77">
                  <w:rPr>
                    <w:rFonts w:ascii="Arial" w:hAnsi="Arial" w:cs="Arial"/>
                    <w:lang w:val="en-US"/>
                  </w:rPr>
                  <w:t>[Profile.PostAddress]</w:t>
                </w:r>
              </w:sdtContent>
            </w:sdt>
          </w:p>
        </w:tc>
      </w:tr>
      <w:tr w:rsidR="0005070F" w:rsidRPr="006C2B77" w:rsidTr="00B46CD5">
        <w:tc>
          <w:tcPr>
            <w:tcW w:w="5032" w:type="dxa"/>
            <w:hideMark/>
          </w:tcPr>
          <w:p w:rsidR="0005070F" w:rsidRPr="006C2B77" w:rsidRDefault="0005070F" w:rsidP="009B2189">
            <w:pPr>
              <w:rPr>
                <w:rFonts w:ascii="Arial" w:hAnsi="Arial" w:cs="Arial"/>
                <w:lang w:val="en-US"/>
              </w:rPr>
            </w:pPr>
            <w:r w:rsidRPr="006C2B77">
              <w:rPr>
                <w:rFonts w:ascii="Arial" w:hAnsi="Arial" w:cs="Arial"/>
                <w:lang w:val="en-US"/>
              </w:rPr>
              <w:t xml:space="preserve">Tel.: </w:t>
            </w:r>
            <w:sdt>
              <w:sdtPr>
                <w:rPr>
                  <w:rFonts w:ascii="Arial" w:hAnsi="Arial" w:cs="Arial"/>
                  <w:lang w:val="en-US"/>
                </w:rPr>
                <w:alias w:val="BranchOfficeOrganizationUnit.PhoneNumber"/>
                <w:tag w:val="BranchOfficeOrganizationUnit.PhoneNumber"/>
                <w:id w:val="260594501"/>
                <w:placeholder>
                  <w:docPart w:val="D63E85C46654429FACE0D4B9FAD7E1AD"/>
                </w:placeholder>
              </w:sdtPr>
              <w:sdtEndPr/>
              <w:sdtContent>
                <w:r w:rsidRPr="006C2B77">
                  <w:rPr>
                    <w:rFonts w:ascii="Arial" w:hAnsi="Arial" w:cs="Arial"/>
                    <w:lang w:val="en-US"/>
                  </w:rPr>
                  <w:t>[BOOU.PhoneNumber]</w:t>
                </w:r>
              </w:sdtContent>
            </w:sdt>
          </w:p>
        </w:tc>
        <w:tc>
          <w:tcPr>
            <w:tcW w:w="4677" w:type="dxa"/>
          </w:tcPr>
          <w:p w:rsidR="0005070F" w:rsidRPr="006C2B77" w:rsidRDefault="0005070F" w:rsidP="009B2189">
            <w:pPr>
              <w:rPr>
                <w:rFonts w:ascii="Arial" w:hAnsi="Arial" w:cs="Arial"/>
                <w:lang w:val="en-US"/>
              </w:rPr>
            </w:pPr>
            <w:r w:rsidRPr="006C2B77">
              <w:rPr>
                <w:rFonts w:ascii="Arial" w:hAnsi="Arial" w:cs="Arial"/>
                <w:lang w:val="en-US"/>
              </w:rPr>
              <w:t xml:space="preserve">Tel.: </w:t>
            </w:r>
            <w:sdt>
              <w:sdtPr>
                <w:rPr>
                  <w:rFonts w:ascii="Arial" w:hAnsi="Arial" w:cs="Arial"/>
                  <w:lang w:val="en-US"/>
                </w:rPr>
                <w:alias w:val="Profile.Phone"/>
                <w:tag w:val="Profile.Phone"/>
                <w:id w:val="260594515"/>
                <w:placeholder>
                  <w:docPart w:val="29EF833E091B410E881870F046076D92"/>
                </w:placeholder>
              </w:sdtPr>
              <w:sdtEndPr/>
              <w:sdtContent>
                <w:r w:rsidRPr="006C2B77">
                  <w:rPr>
                    <w:rFonts w:ascii="Arial" w:hAnsi="Arial" w:cs="Arial"/>
                    <w:lang w:val="en-US"/>
                  </w:rPr>
                  <w:t>[Profile.Phone]</w:t>
                </w:r>
              </w:sdtContent>
            </w:sdt>
          </w:p>
        </w:tc>
      </w:tr>
      <w:tr w:rsidR="0005070F" w:rsidRPr="006C2B77" w:rsidTr="00B46CD5">
        <w:tc>
          <w:tcPr>
            <w:tcW w:w="5032" w:type="dxa"/>
          </w:tcPr>
          <w:p w:rsidR="0005070F" w:rsidRPr="006C2B77" w:rsidRDefault="0005070F" w:rsidP="009B2189">
            <w:pPr>
              <w:rPr>
                <w:rFonts w:ascii="Arial" w:hAnsi="Arial" w:cs="Arial"/>
                <w:b/>
                <w:lang w:val="en-US"/>
              </w:rPr>
            </w:pPr>
            <w:bookmarkStart w:id="6" w:name="OLE_LINK10"/>
            <w:bookmarkStart w:id="7" w:name="OLE_LINK11"/>
            <w:r w:rsidRPr="006C2B77">
              <w:rPr>
                <w:rFonts w:ascii="Arial" w:hAnsi="Arial" w:cs="Arial"/>
                <w:b/>
                <w:lang w:val="en-US"/>
              </w:rPr>
              <w:t>Bank details</w:t>
            </w:r>
          </w:p>
          <w:p w:rsidR="0005070F" w:rsidRPr="006C2B77" w:rsidRDefault="00062C33" w:rsidP="009B2189">
            <w:pPr>
              <w:rPr>
                <w:rFonts w:ascii="Arial" w:hAnsi="Arial" w:cs="Arial"/>
                <w:lang w:val="en-US"/>
              </w:rPr>
            </w:pPr>
            <w:sdt>
              <w:sdtPr>
                <w:rPr>
                  <w:rFonts w:ascii="Arial" w:hAnsi="Arial" w:cs="Arial"/>
                  <w:lang w:val="en-US"/>
                </w:rPr>
                <w:alias w:val="BranchOfficeOrganizationUnit.PaymentEssentialElements"/>
                <w:tag w:val="BranchOfficeOrganizationUnit.PaymentEssentialElements"/>
                <w:id w:val="260594504"/>
                <w:placeholder>
                  <w:docPart w:val="6B67764263524BD2A4EF7C6ECE7E7EC7"/>
                </w:placeholder>
              </w:sdtPr>
              <w:sdtEndPr/>
              <w:sdtContent>
                <w:r w:rsidR="0005070F" w:rsidRPr="006C2B77">
                  <w:rPr>
                    <w:rFonts w:ascii="Arial" w:hAnsi="Arial" w:cs="Arial"/>
                    <w:lang w:val="en-US"/>
                  </w:rPr>
                  <w:t>[BOOU.PaymentEssentialElements]</w:t>
                </w:r>
              </w:sdtContent>
            </w:sdt>
          </w:p>
        </w:tc>
        <w:tc>
          <w:tcPr>
            <w:tcW w:w="4677" w:type="dxa"/>
          </w:tcPr>
          <w:p w:rsidR="0005070F" w:rsidRPr="006C2B77" w:rsidRDefault="0005070F" w:rsidP="009B2189">
            <w:pPr>
              <w:rPr>
                <w:rFonts w:ascii="Arial" w:hAnsi="Arial" w:cs="Arial"/>
                <w:b/>
                <w:lang w:val="en-US"/>
              </w:rPr>
            </w:pPr>
            <w:r w:rsidRPr="006C2B77">
              <w:rPr>
                <w:rFonts w:ascii="Arial" w:hAnsi="Arial" w:cs="Arial"/>
                <w:b/>
                <w:lang w:val="en-US"/>
              </w:rPr>
              <w:t>Bank details</w:t>
            </w:r>
          </w:p>
          <w:p w:rsidR="0005070F" w:rsidRPr="006C2B77" w:rsidRDefault="0005070F" w:rsidP="009B2189">
            <w:pPr>
              <w:rPr>
                <w:rFonts w:ascii="Arial" w:hAnsi="Arial" w:cs="Arial"/>
                <w:lang w:val="en-US"/>
              </w:rPr>
            </w:pPr>
            <w:r w:rsidRPr="006C2B77">
              <w:rPr>
                <w:rFonts w:ascii="Arial" w:hAnsi="Arial" w:cs="Arial"/>
                <w:lang w:val="en-US"/>
              </w:rPr>
              <w:t xml:space="preserve">Bank: </w:t>
            </w:r>
            <w:sdt>
              <w:sdtPr>
                <w:rPr>
                  <w:rFonts w:ascii="Arial" w:hAnsi="Arial" w:cs="Arial"/>
                  <w:lang w:val="en-US"/>
                </w:rPr>
                <w:alias w:val="Profile.BankName"/>
                <w:tag w:val="Profile.BankName"/>
                <w:id w:val="260594520"/>
                <w:placeholder>
                  <w:docPart w:val="5DDE017F5B254516BF683EAF7ED55B30"/>
                </w:placeholder>
              </w:sdtPr>
              <w:sdtEndPr/>
              <w:sdtContent>
                <w:r w:rsidRPr="006C2B77">
                  <w:rPr>
                    <w:rFonts w:ascii="Arial" w:hAnsi="Arial" w:cs="Arial"/>
                    <w:lang w:val="en-US"/>
                  </w:rPr>
                  <w:t>[Profile.BankName]</w:t>
                </w:r>
              </w:sdtContent>
            </w:sdt>
          </w:p>
          <w:p w:rsidR="0005070F" w:rsidRPr="006C2B77" w:rsidRDefault="0005070F" w:rsidP="009B2189">
            <w:pPr>
              <w:rPr>
                <w:rFonts w:ascii="Arial" w:hAnsi="Arial" w:cs="Arial"/>
                <w:lang w:val="en-US"/>
              </w:rPr>
            </w:pPr>
            <w:r w:rsidRPr="006C2B77">
              <w:rPr>
                <w:rFonts w:ascii="Arial" w:hAnsi="Arial" w:cs="Arial"/>
                <w:lang w:val="en-US"/>
              </w:rPr>
              <w:t xml:space="preserve">SWIFT: </w:t>
            </w:r>
            <w:sdt>
              <w:sdtPr>
                <w:rPr>
                  <w:rFonts w:ascii="Arial" w:hAnsi="Arial" w:cs="Arial"/>
                  <w:lang w:val="en-US"/>
                </w:rPr>
                <w:alias w:val="Profile.SWIFT"/>
                <w:tag w:val="Profile.SWIFT"/>
                <w:id w:val="260594522"/>
                <w:placeholder>
                  <w:docPart w:val="532EE7BE78E44F61AB641DE370DD1D8F"/>
                </w:placeholder>
              </w:sdtPr>
              <w:sdtEndPr/>
              <w:sdtContent>
                <w:r w:rsidRPr="006C2B77">
                  <w:rPr>
                    <w:rFonts w:ascii="Arial" w:hAnsi="Arial" w:cs="Arial"/>
                    <w:lang w:val="en-US"/>
                  </w:rPr>
                  <w:t>[Profile.SWIFT]</w:t>
                </w:r>
              </w:sdtContent>
            </w:sdt>
          </w:p>
          <w:p w:rsidR="0005070F" w:rsidRPr="006C2B77" w:rsidRDefault="0005070F" w:rsidP="009B2189">
            <w:pPr>
              <w:rPr>
                <w:rFonts w:ascii="Arial" w:hAnsi="Arial" w:cs="Arial"/>
                <w:lang w:val="en-US"/>
              </w:rPr>
            </w:pPr>
            <w:r w:rsidRPr="006C2B77">
              <w:rPr>
                <w:rFonts w:ascii="Arial" w:hAnsi="Arial" w:cs="Arial"/>
                <w:lang w:val="en-US"/>
              </w:rPr>
              <w:t xml:space="preserve">IBAN: </w:t>
            </w:r>
            <w:sdt>
              <w:sdtPr>
                <w:rPr>
                  <w:rFonts w:ascii="Arial" w:hAnsi="Arial" w:cs="Arial"/>
                  <w:lang w:val="en-US"/>
                </w:rPr>
                <w:alias w:val="Profile.IBAN"/>
                <w:tag w:val="Profile.IBAN"/>
                <w:id w:val="260594524"/>
                <w:placeholder>
                  <w:docPart w:val="D58606A6DFCC4905AAA813FF9D406E66"/>
                </w:placeholder>
              </w:sdtPr>
              <w:sdtEndPr>
                <w:rPr>
                  <w:lang w:val="es-CL"/>
                </w:rPr>
              </w:sdtEndPr>
              <w:sdtContent>
                <w:r w:rsidRPr="006C2B77">
                  <w:rPr>
                    <w:rFonts w:ascii="Arial" w:hAnsi="Arial" w:cs="Arial"/>
                    <w:lang w:val="en-US"/>
                  </w:rPr>
                  <w:t>[Profile.IBAN]</w:t>
                </w:r>
              </w:sdtContent>
            </w:sdt>
          </w:p>
          <w:p w:rsidR="0005070F" w:rsidRPr="006C2B77" w:rsidRDefault="00062C33" w:rsidP="009B2189">
            <w:pPr>
              <w:rPr>
                <w:rFonts w:ascii="Arial" w:hAnsi="Arial" w:cs="Arial"/>
                <w:lang w:val="en-US"/>
              </w:rPr>
            </w:pPr>
            <w:sdt>
              <w:sdtPr>
                <w:rPr>
                  <w:rFonts w:ascii="Arial" w:hAnsi="Arial" w:cs="Arial"/>
                  <w:lang w:val="en-US"/>
                </w:rPr>
                <w:alias w:val="Profile.AdditionalPaymentElements"/>
                <w:tag w:val="Profile.AdditionalPaymentElements"/>
                <w:id w:val="260594541"/>
                <w:placeholder>
                  <w:docPart w:val="5B854DE6C4AD42A8A1A5A0E0C5915EAC"/>
                </w:placeholder>
              </w:sdtPr>
              <w:sdtEndPr/>
              <w:sdtContent>
                <w:r w:rsidR="0005070F" w:rsidRPr="006C2B77">
                  <w:rPr>
                    <w:rFonts w:ascii="Arial" w:hAnsi="Arial" w:cs="Arial"/>
                    <w:lang w:val="en-US"/>
                  </w:rPr>
                  <w:t>[Profile.AdditionalPaymentElements]</w:t>
                </w:r>
              </w:sdtContent>
            </w:sdt>
            <w:r w:rsidR="0005070F" w:rsidRPr="006C2B77">
              <w:rPr>
                <w:rFonts w:ascii="Arial" w:hAnsi="Arial" w:cs="Arial"/>
                <w:lang w:val="en-US"/>
              </w:rPr>
              <w:t xml:space="preserve"> </w:t>
            </w:r>
          </w:p>
        </w:tc>
      </w:tr>
      <w:bookmarkEnd w:id="0"/>
      <w:bookmarkEnd w:id="1"/>
      <w:bookmarkEnd w:id="2"/>
      <w:bookmarkEnd w:id="3"/>
      <w:bookmarkEnd w:id="6"/>
      <w:bookmarkEnd w:id="7"/>
      <w:bookmarkEnd w:id="4"/>
    </w:tbl>
    <w:p w:rsidR="0005070F" w:rsidRDefault="0005070F" w:rsidP="0005070F">
      <w:pPr>
        <w:jc w:val="both"/>
        <w:rPr>
          <w:rFonts w:ascii="Arial" w:hAnsi="Arial" w:cs="Arial"/>
          <w:lang w:val="en-US"/>
        </w:rPr>
      </w:pPr>
    </w:p>
    <w:p w:rsidR="0005070F" w:rsidRPr="003B0AA4" w:rsidRDefault="0005070F" w:rsidP="0005070F">
      <w:pPr>
        <w:jc w:val="both"/>
        <w:rPr>
          <w:rFonts w:ascii="Arial" w:hAnsi="Arial" w:cs="Arial"/>
          <w:b/>
          <w:lang w:val="en-US"/>
        </w:rPr>
      </w:pPr>
      <w:r w:rsidRPr="003B0AA4">
        <w:rPr>
          <w:rFonts w:ascii="Arial" w:hAnsi="Arial" w:cs="Arial"/>
          <w:b/>
          <w:lang w:val="en-US"/>
        </w:rPr>
        <w:t>Signatures:</w:t>
      </w:r>
    </w:p>
    <w:p w:rsidR="0005070F" w:rsidRDefault="0005070F" w:rsidP="0005070F">
      <w:pPr>
        <w:jc w:val="both"/>
        <w:rPr>
          <w:rFonts w:ascii="Arial" w:hAnsi="Arial" w:cs="Arial"/>
          <w:lang w:val="en-US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32"/>
        <w:gridCol w:w="4677"/>
      </w:tblGrid>
      <w:tr w:rsidR="0005070F" w:rsidRPr="006C2B77" w:rsidTr="00B46CD5">
        <w:tc>
          <w:tcPr>
            <w:tcW w:w="5032" w:type="dxa"/>
          </w:tcPr>
          <w:p w:rsidR="0005070F" w:rsidRPr="006C2B77" w:rsidRDefault="0005070F" w:rsidP="00B46CD5">
            <w:pPr>
              <w:rPr>
                <w:rFonts w:ascii="Arial" w:hAnsi="Arial" w:cs="Arial"/>
              </w:rPr>
            </w:pPr>
            <w:r w:rsidRPr="003B0AA4">
              <w:rPr>
                <w:rFonts w:ascii="Arial" w:hAnsi="Arial" w:cs="Arial"/>
                <w:b/>
                <w:lang w:val="en-US"/>
              </w:rPr>
              <w:t>The</w:t>
            </w:r>
            <w:r w:rsidRPr="006C2B77">
              <w:rPr>
                <w:rFonts w:ascii="Arial" w:hAnsi="Arial" w:cs="Arial"/>
                <w:b/>
              </w:rPr>
              <w:t xml:space="preserve"> </w:t>
            </w:r>
            <w:r w:rsidRPr="003B0AA4">
              <w:rPr>
                <w:rFonts w:ascii="Arial" w:hAnsi="Arial" w:cs="Arial"/>
                <w:b/>
                <w:lang w:val="en-US"/>
              </w:rPr>
              <w:t>Publisher</w:t>
            </w:r>
            <w:r w:rsidRPr="006C2B77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4677" w:type="dxa"/>
          </w:tcPr>
          <w:p w:rsidR="0005070F" w:rsidRPr="006C2B77" w:rsidRDefault="0005070F" w:rsidP="00B46CD5">
            <w:pPr>
              <w:jc w:val="both"/>
              <w:rPr>
                <w:rFonts w:ascii="Arial" w:hAnsi="Arial" w:cs="Arial"/>
                <w:lang w:val="en-US"/>
              </w:rPr>
            </w:pPr>
            <w:r w:rsidRPr="003B0AA4">
              <w:rPr>
                <w:rFonts w:ascii="Arial" w:hAnsi="Arial" w:cs="Arial"/>
                <w:b/>
                <w:lang w:val="en-US"/>
              </w:rPr>
              <w:t>The Advertiser:</w:t>
            </w:r>
            <w:r w:rsidRPr="006C2B77">
              <w:rPr>
                <w:rFonts w:ascii="Arial" w:hAnsi="Arial" w:cs="Arial"/>
                <w:lang w:val="en-US"/>
              </w:rPr>
              <w:t xml:space="preserve"> </w:t>
            </w:r>
          </w:p>
        </w:tc>
      </w:tr>
      <w:tr w:rsidR="0005070F" w:rsidRPr="006C2B77" w:rsidTr="00B46CD5">
        <w:tc>
          <w:tcPr>
            <w:tcW w:w="5032" w:type="dxa"/>
          </w:tcPr>
          <w:p w:rsidR="0005070F" w:rsidRPr="003B0AA4" w:rsidRDefault="0005070F" w:rsidP="00B46CD5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4677" w:type="dxa"/>
          </w:tcPr>
          <w:p w:rsidR="0005070F" w:rsidRPr="003B0AA4" w:rsidRDefault="0005070F" w:rsidP="00B46CD5">
            <w:pPr>
              <w:jc w:val="both"/>
              <w:rPr>
                <w:rFonts w:ascii="Arial" w:hAnsi="Arial" w:cs="Arial"/>
                <w:b/>
                <w:lang w:val="en-US"/>
              </w:rPr>
            </w:pPr>
          </w:p>
        </w:tc>
      </w:tr>
      <w:tr w:rsidR="0005070F" w:rsidRPr="006C2B77" w:rsidTr="00B46CD5">
        <w:tc>
          <w:tcPr>
            <w:tcW w:w="5032" w:type="dxa"/>
          </w:tcPr>
          <w:p w:rsidR="0005070F" w:rsidRPr="000B1AF4" w:rsidRDefault="0005070F" w:rsidP="00B46CD5">
            <w:pPr>
              <w:tabs>
                <w:tab w:val="right" w:pos="4536"/>
              </w:tabs>
              <w:jc w:val="both"/>
              <w:rPr>
                <w:rFonts w:ascii="Arial" w:hAnsi="Arial" w:cs="Arial"/>
                <w:lang w:val="en-US"/>
              </w:rPr>
            </w:pPr>
            <w:bookmarkStart w:id="8" w:name="OLE_LINK12"/>
            <w:bookmarkStart w:id="9" w:name="OLE_LINK13"/>
            <w:r w:rsidRPr="00643E9C">
              <w:rPr>
                <w:rFonts w:ascii="Arial" w:hAnsi="Arial" w:cs="Arial"/>
                <w:u w:val="single"/>
                <w:lang w:val="en-US"/>
              </w:rPr>
              <w:tab/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3B0AA4">
              <w:rPr>
                <w:rFonts w:ascii="Arial" w:hAnsi="Arial" w:cs="Arial"/>
                <w:lang w:val="en-US"/>
              </w:rPr>
              <w:t xml:space="preserve">/ </w:t>
            </w:r>
            <w:bookmarkStart w:id="10" w:name="OLE_LINK14"/>
            <w:bookmarkStart w:id="11" w:name="OLE_LINK15"/>
            <w:bookmarkStart w:id="12" w:name="OLE_LINK16"/>
            <w:bookmarkEnd w:id="8"/>
            <w:bookmarkEnd w:id="9"/>
            <w:sdt>
              <w:sdtPr>
                <w:rPr>
                  <w:rFonts w:ascii="Arial" w:hAnsi="Arial" w:cs="Arial"/>
                  <w:lang w:val="en-US"/>
                </w:rPr>
                <w:alias w:val="BranchOfficeOrganizationUnit.ChiefNameInNominative"/>
                <w:tag w:val="BranchOfficeOrganizationUnit.ChiefNameInNominative"/>
                <w:id w:val="537758093"/>
                <w:placeholder>
                  <w:docPart w:val="DB5A3CD783814CB19721B185A2260DD3"/>
                </w:placeholder>
                <w:text/>
              </w:sdtPr>
              <w:sdtEndPr/>
              <w:sdtContent>
                <w:r w:rsidR="006B25C8">
                  <w:rPr>
                    <w:rFonts w:ascii="Arial" w:hAnsi="Arial" w:cs="Arial"/>
                  </w:rPr>
                  <w:t>[BOOU.ChiefNameInNominative]</w:t>
                </w:r>
              </w:sdtContent>
            </w:sdt>
            <w:bookmarkEnd w:id="10"/>
            <w:bookmarkEnd w:id="11"/>
            <w:bookmarkEnd w:id="12"/>
          </w:p>
        </w:tc>
        <w:tc>
          <w:tcPr>
            <w:tcW w:w="4677" w:type="dxa"/>
          </w:tcPr>
          <w:p w:rsidR="0005070F" w:rsidRPr="003B0AA4" w:rsidRDefault="0005070F" w:rsidP="00B46CD5">
            <w:pPr>
              <w:tabs>
                <w:tab w:val="right" w:pos="4537"/>
              </w:tabs>
              <w:jc w:val="both"/>
              <w:rPr>
                <w:rFonts w:ascii="Arial" w:hAnsi="Arial" w:cs="Arial"/>
                <w:b/>
                <w:lang w:val="en-US"/>
              </w:rPr>
            </w:pPr>
            <w:r w:rsidRPr="00643E9C">
              <w:rPr>
                <w:rFonts w:ascii="Arial" w:hAnsi="Arial" w:cs="Arial"/>
                <w:u w:val="single"/>
                <w:lang w:val="en-US"/>
              </w:rPr>
              <w:tab/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3B0AA4">
              <w:rPr>
                <w:rFonts w:ascii="Arial" w:hAnsi="Arial" w:cs="Arial"/>
                <w:lang w:val="en-US"/>
              </w:rPr>
              <w:t xml:space="preserve">/ </w:t>
            </w:r>
            <w:sdt>
              <w:sdtPr>
                <w:rPr>
                  <w:rFonts w:ascii="Arial" w:hAnsi="Arial" w:cs="Arial"/>
                  <w:lang w:val="en-US"/>
                </w:rPr>
                <w:alias w:val="Profile.ChiefNameInNominative"/>
                <w:tag w:val="Profile.ChiefNameInNominative"/>
                <w:id w:val="537758111"/>
                <w:placeholder>
                  <w:docPart w:val="83753EA9BB53471487354F93CD1D0EB5"/>
                </w:placeholder>
                <w:text/>
              </w:sdtPr>
              <w:sdtEndPr/>
              <w:sdtContent>
                <w:r w:rsidR="006B25C8">
                  <w:rPr>
                    <w:rFonts w:ascii="Arial" w:hAnsi="Arial" w:cs="Arial"/>
                  </w:rPr>
                  <w:t>[Profile.ChiefNameInNominative]</w:t>
                </w:r>
              </w:sdtContent>
            </w:sdt>
          </w:p>
        </w:tc>
      </w:tr>
      <w:tr w:rsidR="0005070F" w:rsidRPr="006C2B77" w:rsidTr="00B46CD5">
        <w:tc>
          <w:tcPr>
            <w:tcW w:w="5032" w:type="dxa"/>
          </w:tcPr>
          <w:p w:rsidR="0005070F" w:rsidRPr="003B0AA4" w:rsidRDefault="0005070F" w:rsidP="00B46CD5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ab/>
            </w:r>
            <w:r w:rsidRPr="003B0AA4">
              <w:rPr>
                <w:rFonts w:ascii="Arial" w:hAnsi="Arial" w:cs="Arial"/>
                <w:lang w:val="en-US"/>
              </w:rPr>
              <w:t>STAMP</w:t>
            </w:r>
          </w:p>
        </w:tc>
        <w:tc>
          <w:tcPr>
            <w:tcW w:w="4677" w:type="dxa"/>
          </w:tcPr>
          <w:p w:rsidR="0005070F" w:rsidRPr="003B0AA4" w:rsidRDefault="0005070F" w:rsidP="00B46CD5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ab/>
            </w:r>
            <w:r w:rsidRPr="003B0AA4">
              <w:rPr>
                <w:rFonts w:ascii="Arial" w:hAnsi="Arial" w:cs="Arial"/>
                <w:lang w:val="en-US"/>
              </w:rPr>
              <w:t>STAMP</w:t>
            </w:r>
          </w:p>
        </w:tc>
      </w:tr>
    </w:tbl>
    <w:p w:rsidR="0005070F" w:rsidRPr="00E546BD" w:rsidRDefault="0005070F" w:rsidP="00F0545C">
      <w:pPr>
        <w:rPr>
          <w:rFonts w:ascii="Arial" w:hAnsi="Arial" w:cs="Arial"/>
          <w:lang w:val="en-US"/>
        </w:rPr>
      </w:pPr>
    </w:p>
    <w:sectPr w:rsidR="0005070F" w:rsidRPr="00E546BD" w:rsidSect="00786D4C">
      <w:headerReference w:type="even" r:id="rId8"/>
      <w:headerReference w:type="default" r:id="rId9"/>
      <w:pgSz w:w="11906" w:h="16838"/>
      <w:pgMar w:top="568" w:right="1134" w:bottom="1418" w:left="1134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2C33" w:rsidRDefault="00062C33" w:rsidP="00960A69">
      <w:r>
        <w:separator/>
      </w:r>
    </w:p>
  </w:endnote>
  <w:endnote w:type="continuationSeparator" w:id="0">
    <w:p w:rsidR="00062C33" w:rsidRDefault="00062C33" w:rsidP="00960A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2C33" w:rsidRDefault="00062C33" w:rsidP="00960A69">
      <w:r>
        <w:separator/>
      </w:r>
    </w:p>
  </w:footnote>
  <w:footnote w:type="continuationSeparator" w:id="0">
    <w:p w:rsidR="00062C33" w:rsidRDefault="00062C33" w:rsidP="00960A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6D4C" w:rsidRDefault="00261C1A">
    <w:pPr>
      <w:pStyle w:val="a9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 w:rsidR="00786D4C">
      <w:rPr>
        <w:rStyle w:val="ab"/>
      </w:rPr>
      <w:instrText xml:space="preserve">PAGE  </w:instrText>
    </w:r>
    <w:r>
      <w:rPr>
        <w:rStyle w:val="ab"/>
      </w:rPr>
      <w:fldChar w:fldCharType="separate"/>
    </w:r>
    <w:r w:rsidR="00786D4C">
      <w:rPr>
        <w:rStyle w:val="ab"/>
        <w:noProof/>
      </w:rPr>
      <w:t>2</w:t>
    </w:r>
    <w:r>
      <w:rPr>
        <w:rStyle w:val="ab"/>
      </w:rPr>
      <w:fldChar w:fldCharType="end"/>
    </w:r>
  </w:p>
  <w:p w:rsidR="00786D4C" w:rsidRDefault="00786D4C">
    <w:pPr>
      <w:pStyle w:val="a9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6D4C" w:rsidRDefault="00261C1A">
    <w:pPr>
      <w:pStyle w:val="a9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 w:rsidR="00786D4C">
      <w:rPr>
        <w:rStyle w:val="ab"/>
      </w:rPr>
      <w:instrText xml:space="preserve">PAGE  </w:instrText>
    </w:r>
    <w:r>
      <w:rPr>
        <w:rStyle w:val="ab"/>
      </w:rPr>
      <w:fldChar w:fldCharType="separate"/>
    </w:r>
    <w:r w:rsidR="00786D4C">
      <w:rPr>
        <w:rStyle w:val="ab"/>
        <w:noProof/>
      </w:rPr>
      <w:t>3</w:t>
    </w:r>
    <w:r>
      <w:rPr>
        <w:rStyle w:val="ab"/>
      </w:rPr>
      <w:fldChar w:fldCharType="end"/>
    </w:r>
  </w:p>
  <w:p w:rsidR="00786D4C" w:rsidRDefault="00786D4C">
    <w:pPr>
      <w:pStyle w:val="a9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67819"/>
    <w:multiLevelType w:val="hybridMultilevel"/>
    <w:tmpl w:val="69C07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2400EC"/>
    <w:multiLevelType w:val="multilevel"/>
    <w:tmpl w:val="5AFC044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0A976519"/>
    <w:multiLevelType w:val="multilevel"/>
    <w:tmpl w:val="6944F08C"/>
    <w:lvl w:ilvl="0">
      <w:start w:val="4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>
    <w:nsid w:val="133C10F6"/>
    <w:multiLevelType w:val="hybridMultilevel"/>
    <w:tmpl w:val="57A02F48"/>
    <w:lvl w:ilvl="0" w:tplc="BDD07EC6">
      <w:start w:val="2"/>
      <w:numFmt w:val="bullet"/>
      <w:lvlText w:val=""/>
      <w:lvlJc w:val="left"/>
      <w:pPr>
        <w:ind w:left="1410" w:hanging="690"/>
      </w:pPr>
      <w:rPr>
        <w:rFonts w:ascii="Symbol" w:eastAsia="Times New Roman" w:hAnsi="Symbol" w:cs="Times New Roman" w:hint="default"/>
      </w:rPr>
    </w:lvl>
    <w:lvl w:ilvl="1" w:tplc="42E24EFC">
      <w:start w:val="2"/>
      <w:numFmt w:val="bullet"/>
      <w:lvlText w:val="•"/>
      <w:lvlJc w:val="left"/>
      <w:pPr>
        <w:ind w:left="2850" w:hanging="1410"/>
      </w:pPr>
      <w:rPr>
        <w:rFonts w:ascii="Times New Roman" w:eastAsia="Times New Roman" w:hAnsi="Times New Roman" w:cs="Times New Roman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9005507"/>
    <w:multiLevelType w:val="hybridMultilevel"/>
    <w:tmpl w:val="6C043F2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48D0116"/>
    <w:multiLevelType w:val="hybridMultilevel"/>
    <w:tmpl w:val="9A5AF4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F01363"/>
    <w:multiLevelType w:val="multilevel"/>
    <w:tmpl w:val="D7EE43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624134D6"/>
    <w:multiLevelType w:val="hybridMultilevel"/>
    <w:tmpl w:val="7D163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5"/>
  </w:num>
  <w:num w:numId="5">
    <w:abstractNumId w:val="4"/>
  </w:num>
  <w:num w:numId="6">
    <w:abstractNumId w:val="3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evenAndOddHeaders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32B7A"/>
    <w:rsid w:val="000021D1"/>
    <w:rsid w:val="00035FAA"/>
    <w:rsid w:val="00037750"/>
    <w:rsid w:val="00047C66"/>
    <w:rsid w:val="0005070F"/>
    <w:rsid w:val="00062C33"/>
    <w:rsid w:val="00082E17"/>
    <w:rsid w:val="000B319A"/>
    <w:rsid w:val="000C7E5B"/>
    <w:rsid w:val="0012372B"/>
    <w:rsid w:val="00124161"/>
    <w:rsid w:val="00127735"/>
    <w:rsid w:val="00130F21"/>
    <w:rsid w:val="001707E9"/>
    <w:rsid w:val="00171DDF"/>
    <w:rsid w:val="001758B8"/>
    <w:rsid w:val="00181CEA"/>
    <w:rsid w:val="00193FCD"/>
    <w:rsid w:val="00195ADB"/>
    <w:rsid w:val="00196303"/>
    <w:rsid w:val="00196484"/>
    <w:rsid w:val="001B7792"/>
    <w:rsid w:val="001C0316"/>
    <w:rsid w:val="001C1AD9"/>
    <w:rsid w:val="001E516C"/>
    <w:rsid w:val="001F0615"/>
    <w:rsid w:val="00202208"/>
    <w:rsid w:val="0024069D"/>
    <w:rsid w:val="002523A2"/>
    <w:rsid w:val="00252BCD"/>
    <w:rsid w:val="00255752"/>
    <w:rsid w:val="00261C1A"/>
    <w:rsid w:val="002721BA"/>
    <w:rsid w:val="00272328"/>
    <w:rsid w:val="0027672C"/>
    <w:rsid w:val="00293EEC"/>
    <w:rsid w:val="002D4524"/>
    <w:rsid w:val="002F6BD6"/>
    <w:rsid w:val="00311B71"/>
    <w:rsid w:val="00340DF1"/>
    <w:rsid w:val="00356B74"/>
    <w:rsid w:val="00375BC2"/>
    <w:rsid w:val="0039505B"/>
    <w:rsid w:val="003B0AA4"/>
    <w:rsid w:val="003D2636"/>
    <w:rsid w:val="003E2EC4"/>
    <w:rsid w:val="003F5E3F"/>
    <w:rsid w:val="003F6B2C"/>
    <w:rsid w:val="003F7106"/>
    <w:rsid w:val="00410072"/>
    <w:rsid w:val="00414644"/>
    <w:rsid w:val="0046254C"/>
    <w:rsid w:val="00490D08"/>
    <w:rsid w:val="00494637"/>
    <w:rsid w:val="00496D7B"/>
    <w:rsid w:val="004F6583"/>
    <w:rsid w:val="0051369B"/>
    <w:rsid w:val="00527CCE"/>
    <w:rsid w:val="005944C3"/>
    <w:rsid w:val="00595D3A"/>
    <w:rsid w:val="005C0DE7"/>
    <w:rsid w:val="005D1815"/>
    <w:rsid w:val="005D4EBC"/>
    <w:rsid w:val="005F013D"/>
    <w:rsid w:val="005F6B56"/>
    <w:rsid w:val="0060088F"/>
    <w:rsid w:val="00604EF6"/>
    <w:rsid w:val="006161C9"/>
    <w:rsid w:val="00624DED"/>
    <w:rsid w:val="00674D44"/>
    <w:rsid w:val="006A4022"/>
    <w:rsid w:val="006B25C8"/>
    <w:rsid w:val="006C0F56"/>
    <w:rsid w:val="006C4461"/>
    <w:rsid w:val="006D055F"/>
    <w:rsid w:val="006D57C1"/>
    <w:rsid w:val="006D5948"/>
    <w:rsid w:val="00743DDD"/>
    <w:rsid w:val="00757108"/>
    <w:rsid w:val="007610EF"/>
    <w:rsid w:val="007637D1"/>
    <w:rsid w:val="00786D4C"/>
    <w:rsid w:val="007877C4"/>
    <w:rsid w:val="007B08D5"/>
    <w:rsid w:val="007C264A"/>
    <w:rsid w:val="007C7D86"/>
    <w:rsid w:val="007E420B"/>
    <w:rsid w:val="007E5BA7"/>
    <w:rsid w:val="0080164B"/>
    <w:rsid w:val="00817200"/>
    <w:rsid w:val="00847C69"/>
    <w:rsid w:val="008619CB"/>
    <w:rsid w:val="008745AF"/>
    <w:rsid w:val="008771B7"/>
    <w:rsid w:val="00886F85"/>
    <w:rsid w:val="008A493A"/>
    <w:rsid w:val="008C4904"/>
    <w:rsid w:val="008D0D24"/>
    <w:rsid w:val="008D7E81"/>
    <w:rsid w:val="008F15AF"/>
    <w:rsid w:val="009166BA"/>
    <w:rsid w:val="0093264D"/>
    <w:rsid w:val="00940D48"/>
    <w:rsid w:val="00960A69"/>
    <w:rsid w:val="009635B6"/>
    <w:rsid w:val="0097464D"/>
    <w:rsid w:val="00977F8C"/>
    <w:rsid w:val="009B2189"/>
    <w:rsid w:val="009D35E5"/>
    <w:rsid w:val="009D3942"/>
    <w:rsid w:val="009F0F40"/>
    <w:rsid w:val="00A2451F"/>
    <w:rsid w:val="00A25AC3"/>
    <w:rsid w:val="00A37845"/>
    <w:rsid w:val="00A83303"/>
    <w:rsid w:val="00A85543"/>
    <w:rsid w:val="00A87BD8"/>
    <w:rsid w:val="00A92449"/>
    <w:rsid w:val="00A9518D"/>
    <w:rsid w:val="00AA019B"/>
    <w:rsid w:val="00AC4216"/>
    <w:rsid w:val="00AC5DB2"/>
    <w:rsid w:val="00AE1204"/>
    <w:rsid w:val="00AF232C"/>
    <w:rsid w:val="00B2308F"/>
    <w:rsid w:val="00B63C4A"/>
    <w:rsid w:val="00B8709B"/>
    <w:rsid w:val="00B93BEE"/>
    <w:rsid w:val="00BC6EC2"/>
    <w:rsid w:val="00BD334C"/>
    <w:rsid w:val="00C142A7"/>
    <w:rsid w:val="00C20540"/>
    <w:rsid w:val="00C21BDA"/>
    <w:rsid w:val="00C241C0"/>
    <w:rsid w:val="00C676B6"/>
    <w:rsid w:val="00CB389F"/>
    <w:rsid w:val="00CB4F44"/>
    <w:rsid w:val="00CB6C1C"/>
    <w:rsid w:val="00CD026D"/>
    <w:rsid w:val="00CD0FD5"/>
    <w:rsid w:val="00CD693A"/>
    <w:rsid w:val="00CF0E0D"/>
    <w:rsid w:val="00D10109"/>
    <w:rsid w:val="00D108D7"/>
    <w:rsid w:val="00D55916"/>
    <w:rsid w:val="00D70AB2"/>
    <w:rsid w:val="00D716CA"/>
    <w:rsid w:val="00DE7253"/>
    <w:rsid w:val="00DF10D9"/>
    <w:rsid w:val="00E0677C"/>
    <w:rsid w:val="00E30832"/>
    <w:rsid w:val="00E32B7A"/>
    <w:rsid w:val="00E51B8F"/>
    <w:rsid w:val="00E53E69"/>
    <w:rsid w:val="00E546BD"/>
    <w:rsid w:val="00E66909"/>
    <w:rsid w:val="00E74FC1"/>
    <w:rsid w:val="00E84327"/>
    <w:rsid w:val="00EA2F27"/>
    <w:rsid w:val="00EB1FB5"/>
    <w:rsid w:val="00ED2CC5"/>
    <w:rsid w:val="00EF234A"/>
    <w:rsid w:val="00EF37F1"/>
    <w:rsid w:val="00EF5C13"/>
    <w:rsid w:val="00F0545C"/>
    <w:rsid w:val="00F32A36"/>
    <w:rsid w:val="00F36407"/>
    <w:rsid w:val="00F94A96"/>
    <w:rsid w:val="00FA15AA"/>
    <w:rsid w:val="00FD6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00BF9355-AFE4-4D53-927E-961CD78DD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0A69"/>
    <w:rPr>
      <w:rFonts w:ascii="Times New Roman" w:eastAsia="Times New Roman" w:hAnsi="Times New Roman"/>
      <w:lang w:val="ru-RU" w:eastAsia="ru-RU"/>
    </w:rPr>
  </w:style>
  <w:style w:type="paragraph" w:styleId="2">
    <w:name w:val="heading 2"/>
    <w:basedOn w:val="a"/>
    <w:next w:val="a"/>
    <w:link w:val="20"/>
    <w:qFormat/>
    <w:rsid w:val="00960A69"/>
    <w:pPr>
      <w:keepNext/>
      <w:jc w:val="center"/>
      <w:outlineLvl w:val="1"/>
    </w:pPr>
    <w:rPr>
      <w:b/>
      <w:bCs/>
      <w:sz w:val="24"/>
    </w:rPr>
  </w:style>
  <w:style w:type="paragraph" w:styleId="3">
    <w:name w:val="heading 3"/>
    <w:basedOn w:val="a"/>
    <w:next w:val="a"/>
    <w:link w:val="30"/>
    <w:qFormat/>
    <w:rsid w:val="00960A69"/>
    <w:pPr>
      <w:keepNext/>
      <w:outlineLvl w:val="2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sid w:val="00960A69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character" w:customStyle="1" w:styleId="30">
    <w:name w:val="Заголовок 3 Знак"/>
    <w:link w:val="3"/>
    <w:rsid w:val="00960A69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paragraph" w:styleId="a3">
    <w:name w:val="Title"/>
    <w:basedOn w:val="a"/>
    <w:link w:val="a4"/>
    <w:qFormat/>
    <w:rsid w:val="00960A69"/>
    <w:pPr>
      <w:jc w:val="center"/>
    </w:pPr>
    <w:rPr>
      <w:b/>
      <w:sz w:val="24"/>
    </w:rPr>
  </w:style>
  <w:style w:type="character" w:customStyle="1" w:styleId="a4">
    <w:name w:val="Название Знак"/>
    <w:link w:val="a3"/>
    <w:rsid w:val="00960A69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5">
    <w:name w:val="Body Text"/>
    <w:basedOn w:val="a"/>
    <w:link w:val="a6"/>
    <w:rsid w:val="00960A69"/>
    <w:pPr>
      <w:jc w:val="both"/>
    </w:pPr>
  </w:style>
  <w:style w:type="character" w:customStyle="1" w:styleId="a6">
    <w:name w:val="Основной текст Знак"/>
    <w:link w:val="a5"/>
    <w:rsid w:val="00960A6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Body Text Indent"/>
    <w:basedOn w:val="a"/>
    <w:link w:val="a8"/>
    <w:rsid w:val="00960A69"/>
    <w:pPr>
      <w:ind w:firstLine="720"/>
      <w:jc w:val="both"/>
    </w:pPr>
  </w:style>
  <w:style w:type="character" w:customStyle="1" w:styleId="a8">
    <w:name w:val="Основной текст с отступом Знак"/>
    <w:link w:val="a7"/>
    <w:rsid w:val="00960A6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1">
    <w:name w:val="Body Text 2"/>
    <w:basedOn w:val="a"/>
    <w:link w:val="22"/>
    <w:rsid w:val="00960A69"/>
    <w:pPr>
      <w:jc w:val="both"/>
    </w:pPr>
  </w:style>
  <w:style w:type="character" w:customStyle="1" w:styleId="22">
    <w:name w:val="Основной текст 2 Знак"/>
    <w:link w:val="21"/>
    <w:rsid w:val="00960A69"/>
    <w:rPr>
      <w:rFonts w:ascii="Times New Roman" w:eastAsia="Times New Roman" w:hAnsi="Times New Roman" w:cs="Times New Roman"/>
      <w:szCs w:val="20"/>
      <w:lang w:eastAsia="ru-RU"/>
    </w:rPr>
  </w:style>
  <w:style w:type="paragraph" w:styleId="31">
    <w:name w:val="Body Text Indent 3"/>
    <w:basedOn w:val="a"/>
    <w:link w:val="32"/>
    <w:rsid w:val="00960A69"/>
    <w:pPr>
      <w:ind w:firstLine="720"/>
      <w:jc w:val="both"/>
    </w:pPr>
    <w:rPr>
      <w:sz w:val="19"/>
    </w:rPr>
  </w:style>
  <w:style w:type="character" w:customStyle="1" w:styleId="32">
    <w:name w:val="Основной текст с отступом 3 Знак"/>
    <w:link w:val="31"/>
    <w:rsid w:val="00960A69"/>
    <w:rPr>
      <w:rFonts w:ascii="Times New Roman" w:eastAsia="Times New Roman" w:hAnsi="Times New Roman" w:cs="Times New Roman"/>
      <w:sz w:val="19"/>
      <w:szCs w:val="20"/>
      <w:lang w:eastAsia="ru-RU"/>
    </w:rPr>
  </w:style>
  <w:style w:type="paragraph" w:styleId="a9">
    <w:name w:val="header"/>
    <w:basedOn w:val="a"/>
    <w:link w:val="aa"/>
    <w:rsid w:val="00960A69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link w:val="a9"/>
    <w:rsid w:val="00960A69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b">
    <w:name w:val="page number"/>
    <w:basedOn w:val="a0"/>
    <w:rsid w:val="00960A69"/>
  </w:style>
  <w:style w:type="paragraph" w:styleId="ac">
    <w:name w:val="Balloon Text"/>
    <w:basedOn w:val="a"/>
    <w:link w:val="ad"/>
    <w:uiPriority w:val="99"/>
    <w:semiHidden/>
    <w:unhideWhenUsed/>
    <w:rsid w:val="00960A69"/>
    <w:rPr>
      <w:rFonts w:ascii="Tahoma" w:hAnsi="Tahoma"/>
      <w:sz w:val="16"/>
      <w:szCs w:val="16"/>
    </w:rPr>
  </w:style>
  <w:style w:type="character" w:customStyle="1" w:styleId="ad">
    <w:name w:val="Текст выноски Знак"/>
    <w:link w:val="ac"/>
    <w:uiPriority w:val="99"/>
    <w:semiHidden/>
    <w:rsid w:val="00960A69"/>
    <w:rPr>
      <w:rFonts w:ascii="Tahoma" w:eastAsia="Times New Roman" w:hAnsi="Tahoma" w:cs="Tahoma"/>
      <w:sz w:val="16"/>
      <w:szCs w:val="16"/>
      <w:lang w:eastAsia="ru-RU"/>
    </w:rPr>
  </w:style>
  <w:style w:type="paragraph" w:styleId="ae">
    <w:name w:val="footer"/>
    <w:basedOn w:val="a"/>
    <w:link w:val="af"/>
    <w:uiPriority w:val="99"/>
    <w:unhideWhenUsed/>
    <w:rsid w:val="00960A69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rsid w:val="00960A6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0">
    <w:name w:val="List Paragraph"/>
    <w:basedOn w:val="a"/>
    <w:uiPriority w:val="34"/>
    <w:qFormat/>
    <w:rsid w:val="00A83303"/>
    <w:pPr>
      <w:ind w:left="720"/>
      <w:contextualSpacing/>
    </w:pPr>
  </w:style>
  <w:style w:type="table" w:styleId="af1">
    <w:name w:val="Table Grid"/>
    <w:basedOn w:val="a1"/>
    <w:uiPriority w:val="59"/>
    <w:rsid w:val="00181C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2">
    <w:name w:val="annotation reference"/>
    <w:basedOn w:val="a0"/>
    <w:uiPriority w:val="99"/>
    <w:semiHidden/>
    <w:unhideWhenUsed/>
    <w:rsid w:val="00255752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255752"/>
  </w:style>
  <w:style w:type="character" w:customStyle="1" w:styleId="af4">
    <w:name w:val="Текст примечания Знак"/>
    <w:basedOn w:val="a0"/>
    <w:link w:val="af3"/>
    <w:uiPriority w:val="99"/>
    <w:semiHidden/>
    <w:rsid w:val="00255752"/>
    <w:rPr>
      <w:rFonts w:ascii="Times New Roman" w:eastAsia="Times New Roman" w:hAnsi="Times New Roman"/>
      <w:lang w:val="ru-RU" w:eastAsia="ru-RU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255752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255752"/>
    <w:rPr>
      <w:rFonts w:ascii="Times New Roman" w:eastAsia="Times New Roman" w:hAnsi="Times New Roman"/>
      <w:b/>
      <w:bCs/>
      <w:lang w:val="ru-RU" w:eastAsia="ru-RU"/>
    </w:rPr>
  </w:style>
  <w:style w:type="character" w:styleId="af7">
    <w:name w:val="Hyperlink"/>
    <w:basedOn w:val="a0"/>
    <w:uiPriority w:val="99"/>
    <w:unhideWhenUsed/>
    <w:rsid w:val="00B63C4A"/>
    <w:rPr>
      <w:color w:val="0000FF" w:themeColor="hyperlink"/>
      <w:u w:val="single"/>
    </w:rPr>
  </w:style>
  <w:style w:type="paragraph" w:styleId="af8">
    <w:name w:val="Revision"/>
    <w:hidden/>
    <w:uiPriority w:val="99"/>
    <w:semiHidden/>
    <w:rsid w:val="00E546BD"/>
    <w:rPr>
      <w:rFonts w:ascii="Times New Roman" w:eastAsia="Times New Roman" w:hAnsi="Times New Roman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4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40;&#1083;&#1077;&#1082;&#1072;\Documents\&#1056;&#1072;&#1073;&#1086;&#1090;&#1090;&#1090;&#1090;&#1090;&#1090;&#1090;&#1072;&#1072;&#1072;\&#1041;&#1048;&#1058;\&#1047;&#1072;&#1088;&#1091;&#1073;&#1077;&#1078;&#1085;&#1099;&#1077;%20&#1086;&#1092;&#1080;&#1089;&#1099;\&#1064;&#1072;&#1073;&#1083;&#1086;&#1085;&#1099;%20&#1076;&#1086;&#1075;.%20&#1076;&#1083;&#1103;%20&#1079;&#1072;&#1088;&#1091;&#1073;.%20&#1086;&#1092;&#1080;&#1089;&#1086;&#1074;\&#1044;&#1086;&#1075;&#1086;&#1074;&#1086;&#1088;%20&#1087;&#1086;&#1089;&#1090;&#1072;&#1074;&#1082;&#1080;%20&#1055;&#1055;%20&#1089;%20&#1053;&#1044;&#1057;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2A087990DFF4CF2BFFD4F8B24864A8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3B4E417-BFC7-4731-9003-42E92594AA83}"/>
      </w:docPartPr>
      <w:docPartBody>
        <w:p w:rsidR="00122E72" w:rsidRDefault="003E3076" w:rsidP="003E3076">
          <w:pPr>
            <w:pStyle w:val="D2A087990DFF4CF2BFFD4F8B24864A8F"/>
          </w:pPr>
          <w:r w:rsidRPr="004D4D6B">
            <w:rPr>
              <w:rStyle w:val="a3"/>
            </w:rPr>
            <w:t>Место для ввода текста.</w:t>
          </w:r>
        </w:p>
      </w:docPartBody>
    </w:docPart>
    <w:docPart>
      <w:docPartPr>
        <w:name w:val="0FB96FB633F44A859925C1C46C7C55C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759BC18-FB06-4C68-B312-9FB2B7EA2889}"/>
      </w:docPartPr>
      <w:docPartBody>
        <w:p w:rsidR="00122E72" w:rsidRDefault="003E3076" w:rsidP="003E3076">
          <w:pPr>
            <w:pStyle w:val="0FB96FB633F44A859925C1C46C7C55C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FC67778F41A42EC8D9F47AE7B1ECCA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ED446A9-5077-4B05-A44B-5E174DB76FC9}"/>
      </w:docPartPr>
      <w:docPartBody>
        <w:p w:rsidR="00122E72" w:rsidRDefault="003E3076" w:rsidP="003E3076">
          <w:pPr>
            <w:pStyle w:val="AFC67778F41A42EC8D9F47AE7B1ECCAD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CA938C1950194691B0377D951360E61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F9999C8-2334-430B-806F-D7B460C2C3B9}"/>
      </w:docPartPr>
      <w:docPartBody>
        <w:p w:rsidR="00122E72" w:rsidRDefault="003E3076" w:rsidP="003E3076">
          <w:pPr>
            <w:pStyle w:val="CA938C1950194691B0377D951360E614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FC3000AD7D754619847D55FD1BB8FF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441E00-3951-478C-AA7E-78984B638BE7}"/>
      </w:docPartPr>
      <w:docPartBody>
        <w:p w:rsidR="00122E72" w:rsidRDefault="003E3076" w:rsidP="003E3076">
          <w:pPr>
            <w:pStyle w:val="FC3000AD7D754619847D55FD1BB8FF17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666A3B5EEED1405B8999BADF08A4F81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09D12E9-D9AB-47DE-A644-35E9ECFA0FE7}"/>
      </w:docPartPr>
      <w:docPartBody>
        <w:p w:rsidR="00122E72" w:rsidRDefault="003E3076" w:rsidP="003E3076">
          <w:pPr>
            <w:pStyle w:val="666A3B5EEED1405B8999BADF08A4F818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513452F164524DC1ACC4250CDEE2DD9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0CEE3E3-D68C-4872-8D0C-7AEE72072FB0}"/>
      </w:docPartPr>
      <w:docPartBody>
        <w:p w:rsidR="00122E72" w:rsidRDefault="003E3076" w:rsidP="003E3076">
          <w:pPr>
            <w:pStyle w:val="513452F164524DC1ACC4250CDEE2DD94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D63E85C46654429FACE0D4B9FAD7E1A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49B045F-C1F5-4DEB-A5FE-9AF4E6C2C3AB}"/>
      </w:docPartPr>
      <w:docPartBody>
        <w:p w:rsidR="00122E72" w:rsidRDefault="003E3076" w:rsidP="003E3076">
          <w:pPr>
            <w:pStyle w:val="D63E85C46654429FACE0D4B9FAD7E1AD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29EF833E091B410E881870F046076D9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7062794-2280-484D-9AB7-F93B52DFE229}"/>
      </w:docPartPr>
      <w:docPartBody>
        <w:p w:rsidR="00122E72" w:rsidRDefault="003E3076" w:rsidP="003E3076">
          <w:pPr>
            <w:pStyle w:val="29EF833E091B410E881870F046076D92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6B67764263524BD2A4EF7C6ECE7E7EC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AACCAC8-852D-48B7-8D4E-2743B36970D6}"/>
      </w:docPartPr>
      <w:docPartBody>
        <w:p w:rsidR="00122E72" w:rsidRDefault="003E3076" w:rsidP="003E3076">
          <w:pPr>
            <w:pStyle w:val="6B67764263524BD2A4EF7C6ECE7E7EC7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5DDE017F5B254516BF683EAF7ED55B3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7C80B84-A4D6-46DE-938B-494651550BD7}"/>
      </w:docPartPr>
      <w:docPartBody>
        <w:p w:rsidR="00122E72" w:rsidRDefault="003E3076" w:rsidP="003E3076">
          <w:pPr>
            <w:pStyle w:val="5DDE017F5B254516BF683EAF7ED55B30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532EE7BE78E44F61AB641DE370DD1D8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329AA38-9F00-416A-BE35-8DE37E5A5C08}"/>
      </w:docPartPr>
      <w:docPartBody>
        <w:p w:rsidR="00122E72" w:rsidRDefault="003E3076" w:rsidP="003E3076">
          <w:pPr>
            <w:pStyle w:val="532EE7BE78E44F61AB641DE370DD1D8F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8606A6DFCC4905AAA813FF9D406E6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0F2A4EE-1507-4A7C-AB8B-D9C87EE1C3FC}"/>
      </w:docPartPr>
      <w:docPartBody>
        <w:p w:rsidR="00122E72" w:rsidRDefault="003E3076" w:rsidP="003E3076">
          <w:pPr>
            <w:pStyle w:val="D58606A6DFCC4905AAA813FF9D406E66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5B854DE6C4AD42A8A1A5A0E0C5915EA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B116D7B-E0E8-4428-A06E-7FBC258A9DD3}"/>
      </w:docPartPr>
      <w:docPartBody>
        <w:p w:rsidR="00122E72" w:rsidRDefault="003E3076" w:rsidP="003E3076">
          <w:pPr>
            <w:pStyle w:val="5B854DE6C4AD42A8A1A5A0E0C5915EAC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DB5A3CD783814CB19721B185A2260DD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D3CADEB-818C-4C30-9429-523D75BD762B}"/>
      </w:docPartPr>
      <w:docPartBody>
        <w:p w:rsidR="00122E72" w:rsidRDefault="003E3076" w:rsidP="003E3076">
          <w:pPr>
            <w:pStyle w:val="DB5A3CD783814CB19721B185A2260DD3"/>
          </w:pPr>
          <w:r w:rsidRPr="004D4D6B">
            <w:rPr>
              <w:rStyle w:val="a3"/>
            </w:rPr>
            <w:t>Место для ввода текста.</w:t>
          </w:r>
        </w:p>
      </w:docPartBody>
    </w:docPart>
    <w:docPart>
      <w:docPartPr>
        <w:name w:val="83753EA9BB53471487354F93CD1D0EB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D62F4C-290F-40A8-819A-8C75EEF605FE}"/>
      </w:docPartPr>
      <w:docPartBody>
        <w:p w:rsidR="00122E72" w:rsidRDefault="003E3076" w:rsidP="003E3076">
          <w:pPr>
            <w:pStyle w:val="83753EA9BB53471487354F93CD1D0EB5"/>
          </w:pPr>
          <w:r w:rsidRPr="004D4D6B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3E3076"/>
    <w:rsid w:val="00122E72"/>
    <w:rsid w:val="0015054C"/>
    <w:rsid w:val="003E3076"/>
    <w:rsid w:val="00CD7002"/>
    <w:rsid w:val="00D52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2E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rsid w:val="003E3076"/>
    <w:rPr>
      <w:color w:val="808080"/>
    </w:rPr>
  </w:style>
  <w:style w:type="paragraph" w:customStyle="1" w:styleId="D2A087990DFF4CF2BFFD4F8B24864A8F">
    <w:name w:val="D2A087990DFF4CF2BFFD4F8B24864A8F"/>
    <w:rsid w:val="003E3076"/>
  </w:style>
  <w:style w:type="paragraph" w:customStyle="1" w:styleId="0FB96FB633F44A859925C1C46C7C55CE">
    <w:name w:val="0FB96FB633F44A859925C1C46C7C55CE"/>
    <w:rsid w:val="003E3076"/>
  </w:style>
  <w:style w:type="paragraph" w:customStyle="1" w:styleId="AFC67778F41A42EC8D9F47AE7B1ECCAD">
    <w:name w:val="AFC67778F41A42EC8D9F47AE7B1ECCAD"/>
    <w:rsid w:val="003E3076"/>
  </w:style>
  <w:style w:type="paragraph" w:customStyle="1" w:styleId="CA938C1950194691B0377D951360E614">
    <w:name w:val="CA938C1950194691B0377D951360E614"/>
    <w:rsid w:val="003E3076"/>
  </w:style>
  <w:style w:type="paragraph" w:customStyle="1" w:styleId="FC3000AD7D754619847D55FD1BB8FF17">
    <w:name w:val="FC3000AD7D754619847D55FD1BB8FF17"/>
    <w:rsid w:val="003E3076"/>
  </w:style>
  <w:style w:type="paragraph" w:customStyle="1" w:styleId="666A3B5EEED1405B8999BADF08A4F818">
    <w:name w:val="666A3B5EEED1405B8999BADF08A4F818"/>
    <w:rsid w:val="003E3076"/>
  </w:style>
  <w:style w:type="paragraph" w:customStyle="1" w:styleId="513452F164524DC1ACC4250CDEE2DD94">
    <w:name w:val="513452F164524DC1ACC4250CDEE2DD94"/>
    <w:rsid w:val="003E3076"/>
  </w:style>
  <w:style w:type="paragraph" w:customStyle="1" w:styleId="D63E85C46654429FACE0D4B9FAD7E1AD">
    <w:name w:val="D63E85C46654429FACE0D4B9FAD7E1AD"/>
    <w:rsid w:val="003E3076"/>
  </w:style>
  <w:style w:type="paragraph" w:customStyle="1" w:styleId="29EF833E091B410E881870F046076D92">
    <w:name w:val="29EF833E091B410E881870F046076D92"/>
    <w:rsid w:val="003E3076"/>
  </w:style>
  <w:style w:type="paragraph" w:customStyle="1" w:styleId="6B67764263524BD2A4EF7C6ECE7E7EC7">
    <w:name w:val="6B67764263524BD2A4EF7C6ECE7E7EC7"/>
    <w:rsid w:val="003E3076"/>
  </w:style>
  <w:style w:type="paragraph" w:customStyle="1" w:styleId="5DDE017F5B254516BF683EAF7ED55B30">
    <w:name w:val="5DDE017F5B254516BF683EAF7ED55B30"/>
    <w:rsid w:val="003E3076"/>
  </w:style>
  <w:style w:type="paragraph" w:customStyle="1" w:styleId="532EE7BE78E44F61AB641DE370DD1D8F">
    <w:name w:val="532EE7BE78E44F61AB641DE370DD1D8F"/>
    <w:rsid w:val="003E3076"/>
  </w:style>
  <w:style w:type="paragraph" w:customStyle="1" w:styleId="D58606A6DFCC4905AAA813FF9D406E66">
    <w:name w:val="D58606A6DFCC4905AAA813FF9D406E66"/>
    <w:rsid w:val="003E3076"/>
  </w:style>
  <w:style w:type="paragraph" w:customStyle="1" w:styleId="5B854DE6C4AD42A8A1A5A0E0C5915EAC">
    <w:name w:val="5B854DE6C4AD42A8A1A5A0E0C5915EAC"/>
    <w:rsid w:val="003E3076"/>
  </w:style>
  <w:style w:type="paragraph" w:customStyle="1" w:styleId="DB5A3CD783814CB19721B185A2260DD3">
    <w:name w:val="DB5A3CD783814CB19721B185A2260DD3"/>
    <w:rsid w:val="003E3076"/>
  </w:style>
  <w:style w:type="paragraph" w:customStyle="1" w:styleId="83753EA9BB53471487354F93CD1D0EB5">
    <w:name w:val="83753EA9BB53471487354F93CD1D0EB5"/>
    <w:rsid w:val="003E30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84825B6-6507-4F8F-BAAA-154CCE659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Договор поставки ПП с НДС.dot</Template>
  <TotalTime>217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1C</Company>
  <LinksUpToDate>false</LinksUpToDate>
  <CharactersWithSpaces>1169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Ferst BIT</dc:creator>
  <cp:lastModifiedBy>Речкалов Андрей Михайлович</cp:lastModifiedBy>
  <cp:revision>5</cp:revision>
  <cp:lastPrinted>2013-09-12T13:39:00Z</cp:lastPrinted>
  <dcterms:created xsi:type="dcterms:W3CDTF">2013-11-27T14:11:00Z</dcterms:created>
  <dcterms:modified xsi:type="dcterms:W3CDTF">2014-06-23T09:21:00Z</dcterms:modified>
</cp:coreProperties>
</file>